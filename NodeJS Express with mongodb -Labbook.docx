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942C7" w14:textId="77777777" w:rsidR="003C6611" w:rsidRDefault="003C6611" w:rsidP="00A2727F">
      <w:pPr>
        <w:pStyle w:val="DocTitle"/>
      </w:pPr>
    </w:p>
    <w:p w14:paraId="468388C3" w14:textId="77777777" w:rsidR="003C6611" w:rsidRDefault="003C6611" w:rsidP="00A2727F">
      <w:pPr>
        <w:pStyle w:val="DocTitle"/>
      </w:pPr>
    </w:p>
    <w:p w14:paraId="3F226AB8" w14:textId="77777777" w:rsidR="003C6611" w:rsidRDefault="003C6611" w:rsidP="00A2727F">
      <w:pPr>
        <w:pStyle w:val="DocTitle"/>
      </w:pPr>
    </w:p>
    <w:p w14:paraId="2664F26E" w14:textId="77777777" w:rsidR="003C6611" w:rsidRDefault="003C6611" w:rsidP="00A2727F">
      <w:pPr>
        <w:pStyle w:val="DocTitle"/>
      </w:pPr>
    </w:p>
    <w:p w14:paraId="09B53AC9" w14:textId="0A225442" w:rsidR="00DA4223" w:rsidRPr="002E2729" w:rsidRDefault="005D0CC0" w:rsidP="00DA4223">
      <w:pPr>
        <w:ind w:left="360"/>
        <w:jc w:val="center"/>
        <w:outlineLvl w:val="1"/>
        <w:rPr>
          <w:rFonts w:ascii="Verdana" w:hAnsi="Verdana" w:cs="Arial"/>
          <w:b/>
          <w:sz w:val="36"/>
          <w:szCs w:val="36"/>
        </w:rPr>
      </w:pPr>
      <w:r w:rsidRPr="005D0CC0">
        <w:t xml:space="preserve"> </w:t>
      </w:r>
      <w:bookmarkStart w:id="0" w:name="_Toc514260345"/>
      <w:r w:rsidR="00EC5301">
        <w:rPr>
          <w:rFonts w:ascii="Verdana" w:hAnsi="Verdana" w:cs="Arial"/>
          <w:b/>
          <w:color w:val="F79646" w:themeColor="accent6"/>
          <w:sz w:val="36"/>
          <w:szCs w:val="36"/>
        </w:rPr>
        <w:t>NodeJS</w:t>
      </w:r>
      <w:r w:rsidR="00DA4223" w:rsidRPr="00DA4223">
        <w:rPr>
          <w:rFonts w:ascii="Verdana" w:hAnsi="Verdana" w:cs="Arial"/>
          <w:b/>
          <w:color w:val="F79646" w:themeColor="accent6"/>
          <w:sz w:val="36"/>
          <w:szCs w:val="36"/>
        </w:rPr>
        <w:t xml:space="preserve"> </w:t>
      </w:r>
      <w:r w:rsidR="00393C0A">
        <w:rPr>
          <w:rFonts w:ascii="Verdana" w:hAnsi="Verdana" w:cs="Arial"/>
          <w:b/>
          <w:color w:val="F79646" w:themeColor="accent6"/>
          <w:sz w:val="36"/>
          <w:szCs w:val="36"/>
        </w:rPr>
        <w:t>with MongoDb &amp; Express</w:t>
      </w:r>
      <w:bookmarkEnd w:id="0"/>
      <w:r w:rsidR="00785517">
        <w:rPr>
          <w:rFonts w:ascii="Verdana" w:hAnsi="Verdana" w:cs="Arial"/>
          <w:b/>
          <w:color w:val="F79646" w:themeColor="accent6"/>
          <w:sz w:val="36"/>
          <w:szCs w:val="36"/>
        </w:rPr>
        <w:t>-MEAN stack</w:t>
      </w:r>
    </w:p>
    <w:p w14:paraId="089CD5D0" w14:textId="77777777" w:rsidR="005D0CC0" w:rsidRPr="001F1953" w:rsidRDefault="005D0CC0" w:rsidP="005D0CC0">
      <w:pPr>
        <w:pStyle w:val="DocTitle"/>
      </w:pPr>
      <w:r w:rsidRPr="001F1953">
        <w:t xml:space="preserve">Lab Book </w:t>
      </w:r>
    </w:p>
    <w:p w14:paraId="03C34729" w14:textId="77777777" w:rsidR="00302304" w:rsidRPr="001F1953" w:rsidRDefault="00302304" w:rsidP="00A2727F">
      <w:pPr>
        <w:pStyle w:val="DocTitle"/>
      </w:pPr>
    </w:p>
    <w:p w14:paraId="758DA504" w14:textId="77777777" w:rsidR="002E33F5" w:rsidRPr="0095388B" w:rsidRDefault="002E33F5" w:rsidP="00302304">
      <w:pPr>
        <w:spacing w:before="120" w:after="120"/>
        <w:ind w:left="720" w:right="1700"/>
        <w:rPr>
          <w:rFonts w:ascii="Candara" w:hAnsi="Candara" w:cs="Arial"/>
          <w:szCs w:val="20"/>
        </w:rPr>
      </w:pPr>
    </w:p>
    <w:p w14:paraId="56008256" w14:textId="77777777" w:rsidR="002E33F5" w:rsidRPr="0095388B" w:rsidRDefault="002E33F5" w:rsidP="00EC5301">
      <w:pPr>
        <w:spacing w:before="120" w:after="120"/>
        <w:ind w:left="720" w:right="1700"/>
        <w:jc w:val="center"/>
        <w:rPr>
          <w:rFonts w:ascii="Candara" w:hAnsi="Candara" w:cs="Arial"/>
          <w:szCs w:val="20"/>
        </w:rPr>
      </w:pPr>
    </w:p>
    <w:p w14:paraId="6C950F0E" w14:textId="77777777" w:rsidR="002E33F5" w:rsidRPr="0095388B" w:rsidRDefault="002E33F5" w:rsidP="001F1953">
      <w:pPr>
        <w:pStyle w:val="StyleCandaraRight118Before6ptAfter6pt"/>
      </w:pPr>
    </w:p>
    <w:p w14:paraId="2D6F88EB" w14:textId="77777777" w:rsidR="002E33F5" w:rsidRPr="0095388B" w:rsidRDefault="002E33F5" w:rsidP="001F1953">
      <w:pPr>
        <w:pStyle w:val="StyleCandaraRight118Before6ptAfter6pt"/>
      </w:pPr>
    </w:p>
    <w:p w14:paraId="2AE46A87" w14:textId="77777777" w:rsidR="002E33F5" w:rsidRPr="0095388B" w:rsidRDefault="002E33F5" w:rsidP="001F1953">
      <w:pPr>
        <w:pStyle w:val="StyleCandaraRight118Before6ptAfter6pt"/>
      </w:pPr>
    </w:p>
    <w:p w14:paraId="17D777A4" w14:textId="77777777" w:rsidR="002E33F5" w:rsidRPr="0095388B" w:rsidRDefault="002E33F5" w:rsidP="001F1953">
      <w:pPr>
        <w:pStyle w:val="StyleCandaraRight118Before6ptAfter6pt"/>
      </w:pPr>
    </w:p>
    <w:p w14:paraId="401583B4" w14:textId="77777777" w:rsidR="0007579E" w:rsidRPr="0095388B" w:rsidRDefault="0007579E" w:rsidP="001F1953">
      <w:pPr>
        <w:pStyle w:val="StyleCandaraRight118Before6ptAfter6pt"/>
      </w:pPr>
    </w:p>
    <w:p w14:paraId="146A61EA" w14:textId="77777777" w:rsidR="0007579E" w:rsidRPr="0095388B" w:rsidRDefault="0007579E" w:rsidP="001F1953">
      <w:pPr>
        <w:pStyle w:val="StyleCandaraRight118Before6ptAfter6pt"/>
      </w:pPr>
    </w:p>
    <w:p w14:paraId="503B1976" w14:textId="77777777" w:rsidR="002E33F5" w:rsidRPr="0095388B" w:rsidRDefault="002E33F5" w:rsidP="001F1953">
      <w:pPr>
        <w:pStyle w:val="StyleCandaraRight118Before6ptAfter6pt"/>
      </w:pPr>
    </w:p>
    <w:p w14:paraId="064C9A57" w14:textId="77777777" w:rsidR="002E33F5" w:rsidRPr="0095388B" w:rsidRDefault="002E33F5" w:rsidP="001F1953">
      <w:pPr>
        <w:pStyle w:val="StyleCandaraRight118Before6ptAfter6pt"/>
      </w:pPr>
    </w:p>
    <w:p w14:paraId="43C9A03F" w14:textId="77777777" w:rsidR="002E33F5" w:rsidRPr="001F1953" w:rsidRDefault="002E33F5" w:rsidP="001F1953"/>
    <w:p w14:paraId="291563E9" w14:textId="77777777" w:rsidR="00302304" w:rsidRPr="001F1953" w:rsidRDefault="00302304" w:rsidP="001F1953"/>
    <w:p w14:paraId="34A69F03" w14:textId="77777777" w:rsidR="001F1953" w:rsidRDefault="006B1DFE" w:rsidP="001F1953">
      <w:r>
        <w:br w:type="page"/>
      </w:r>
    </w:p>
    <w:p w14:paraId="772F06DC" w14:textId="77777777" w:rsidR="005E3918" w:rsidRDefault="005E3918" w:rsidP="001F1953"/>
    <w:p w14:paraId="62271EC8" w14:textId="77777777" w:rsidR="005E3918" w:rsidRPr="007D658B" w:rsidRDefault="005E3918" w:rsidP="005E3918">
      <w:pPr>
        <w:pStyle w:val="DocTitle"/>
        <w:jc w:val="left"/>
        <w:rPr>
          <w:sz w:val="24"/>
          <w:szCs w:val="24"/>
        </w:rPr>
      </w:pPr>
      <w:r w:rsidRPr="007D658B">
        <w:rPr>
          <w:sz w:val="24"/>
          <w:szCs w:val="24"/>
        </w:rPr>
        <w:t>Document Revision History</w:t>
      </w:r>
    </w:p>
    <w:p w14:paraId="11D4B80D" w14:textId="77777777" w:rsidR="005E3918" w:rsidRDefault="005E3918" w:rsidP="005E3918">
      <w:pPr>
        <w:pStyle w:val="DocTitle"/>
        <w:jc w:val="left"/>
      </w:pPr>
    </w:p>
    <w:tbl>
      <w:tblPr>
        <w:tblW w:w="828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60"/>
        <w:gridCol w:w="1260"/>
        <w:gridCol w:w="4500"/>
      </w:tblGrid>
      <w:tr w:rsidR="005E3918" w14:paraId="09BA34E3" w14:textId="77777777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8A57296" w14:textId="77777777" w:rsidR="005E3918" w:rsidRDefault="005E3918" w:rsidP="00FD4AF5">
            <w:pPr>
              <w:pStyle w:val="StyleTrebuchetMS10ptBoldCenteredBefore6pt"/>
              <w:rPr>
                <w:rFonts w:cs="Arial"/>
              </w:rPr>
            </w:pPr>
            <w:r>
              <w:rPr>
                <w:rFonts w:cs="Arial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E29B03E" w14:textId="77777777" w:rsidR="005E3918" w:rsidRDefault="005E3918" w:rsidP="00FD4AF5">
            <w:pPr>
              <w:pStyle w:val="StyleTrebuchetMS10ptBoldCenteredBefore6pt"/>
              <w:rPr>
                <w:rFonts w:cs="Arial"/>
              </w:rPr>
            </w:pPr>
            <w:r>
              <w:rPr>
                <w:rFonts w:cs="Arial"/>
              </w:rPr>
              <w:t>Revision No.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05B2CDD" w14:textId="77777777" w:rsidR="005E3918" w:rsidRDefault="005E3918" w:rsidP="00FD4AF5">
            <w:pPr>
              <w:pStyle w:val="StyleTrebuchetMS10ptBoldCenteredBefore6pt"/>
              <w:rPr>
                <w:rFonts w:cs="Arial"/>
              </w:rPr>
            </w:pPr>
            <w:r>
              <w:rPr>
                <w:rFonts w:cs="Arial"/>
              </w:rPr>
              <w:t>Author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4FB51" w14:textId="77777777" w:rsidR="005E3918" w:rsidRDefault="005E3918" w:rsidP="00FD4AF5">
            <w:pPr>
              <w:spacing w:before="120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Summary of Changes</w:t>
            </w:r>
          </w:p>
        </w:tc>
      </w:tr>
      <w:tr w:rsidR="005E3918" w14:paraId="7760EE32" w14:textId="77777777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B8F81" w14:textId="30C4E589" w:rsidR="005E3918" w:rsidRDefault="00EC5301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April</w:t>
            </w:r>
            <w:r w:rsidR="005E3918">
              <w:rPr>
                <w:rFonts w:cs="Arial"/>
                <w:szCs w:val="20"/>
              </w:rPr>
              <w:t xml:space="preserve"> 201</w:t>
            </w:r>
            <w:r>
              <w:rPr>
                <w:rFonts w:cs="Arial"/>
                <w:szCs w:val="20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D13B1" w14:textId="77777777"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4040" w14:textId="77777777"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Rahul Vikash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28DA5" w14:textId="77777777"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 Created new lab book as per revised course contents </w:t>
            </w:r>
          </w:p>
        </w:tc>
      </w:tr>
      <w:tr w:rsidR="005E3918" w14:paraId="1C622202" w14:textId="77777777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EECB9" w14:textId="77777777"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C5916" w14:textId="77777777"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27FB4" w14:textId="77777777"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9E6A5" w14:textId="77777777"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</w:tr>
      <w:tr w:rsidR="005E3918" w14:paraId="4C29C3C0" w14:textId="77777777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66F0" w14:textId="77777777" w:rsidR="005E3918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CF893" w14:textId="77777777" w:rsidR="005E3918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9151D" w14:textId="77777777" w:rsidR="005E3918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BE129" w14:textId="77777777" w:rsidR="005E3918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</w:tr>
      <w:tr w:rsidR="005E3918" w14:paraId="1E62C90B" w14:textId="77777777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77F21" w14:textId="77777777" w:rsidR="005E3918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501C9" w14:textId="77777777" w:rsidR="005E3918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24BF7" w14:textId="77777777" w:rsidR="005E3918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93BAA" w14:textId="77777777" w:rsidR="005E3918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</w:tr>
    </w:tbl>
    <w:p w14:paraId="4EC76E22" w14:textId="77777777" w:rsidR="005E3918" w:rsidRDefault="005E3918" w:rsidP="001F1953"/>
    <w:p w14:paraId="53D8DE99" w14:textId="77777777" w:rsidR="005E3918" w:rsidRDefault="005E3918" w:rsidP="001F1953"/>
    <w:p w14:paraId="41E08207" w14:textId="77777777" w:rsidR="005E3918" w:rsidRDefault="005E3918" w:rsidP="001F1953"/>
    <w:p w14:paraId="5CE91657" w14:textId="77777777" w:rsidR="005E3918" w:rsidRDefault="005E3918" w:rsidP="001F1953"/>
    <w:p w14:paraId="750AF29A" w14:textId="77777777" w:rsidR="005E3918" w:rsidRDefault="005E3918" w:rsidP="001F1953"/>
    <w:p w14:paraId="4009E678" w14:textId="77777777" w:rsidR="005E3918" w:rsidRDefault="005E3918" w:rsidP="001F1953"/>
    <w:p w14:paraId="56DB726B" w14:textId="77777777" w:rsidR="005E3918" w:rsidRDefault="005E3918" w:rsidP="001F1953"/>
    <w:p w14:paraId="3BC15122" w14:textId="77777777" w:rsidR="005E3918" w:rsidRDefault="005E3918" w:rsidP="001F1953"/>
    <w:p w14:paraId="02524C2A" w14:textId="77777777" w:rsidR="005E3918" w:rsidRDefault="005E3918" w:rsidP="001F1953"/>
    <w:p w14:paraId="2A408D53" w14:textId="77777777" w:rsidR="005E3918" w:rsidRDefault="005E3918" w:rsidP="001F1953"/>
    <w:p w14:paraId="097A6720" w14:textId="77777777" w:rsidR="005E3918" w:rsidRDefault="005E3918" w:rsidP="001F1953"/>
    <w:p w14:paraId="37D2E30F" w14:textId="77777777" w:rsidR="005E3918" w:rsidRDefault="005E3918" w:rsidP="001F1953"/>
    <w:p w14:paraId="305D8546" w14:textId="77777777" w:rsidR="005E3918" w:rsidRDefault="005E3918" w:rsidP="001F1953"/>
    <w:p w14:paraId="0ECEAB92" w14:textId="77777777" w:rsidR="005E3918" w:rsidRDefault="005E3918" w:rsidP="001F1953"/>
    <w:p w14:paraId="2998AB0D" w14:textId="77777777" w:rsidR="005E3918" w:rsidRDefault="005E3918" w:rsidP="001F1953"/>
    <w:p w14:paraId="60E6CF3D" w14:textId="77777777" w:rsidR="005E3918" w:rsidRDefault="005E3918" w:rsidP="001F1953"/>
    <w:p w14:paraId="11A935DF" w14:textId="77777777" w:rsidR="005E3918" w:rsidRDefault="005E3918" w:rsidP="001F1953"/>
    <w:p w14:paraId="23847645" w14:textId="77777777" w:rsidR="005E3918" w:rsidRDefault="005E3918" w:rsidP="001F1953"/>
    <w:p w14:paraId="2BB9E8C5" w14:textId="77777777" w:rsidR="005E3918" w:rsidRDefault="005E3918" w:rsidP="001F1953"/>
    <w:p w14:paraId="16238DC8" w14:textId="77777777" w:rsidR="005E3918" w:rsidRDefault="005E3918" w:rsidP="001F1953"/>
    <w:p w14:paraId="6D02FEAE" w14:textId="77777777" w:rsidR="005E3918" w:rsidRDefault="005E3918" w:rsidP="001F1953"/>
    <w:p w14:paraId="26F14EED" w14:textId="77777777" w:rsidR="005E3918" w:rsidRDefault="005E3918" w:rsidP="001F1953"/>
    <w:p w14:paraId="126D9B5D" w14:textId="77777777" w:rsidR="005E3918" w:rsidRDefault="005E3918" w:rsidP="001F1953"/>
    <w:p w14:paraId="11EDFA48" w14:textId="77777777" w:rsidR="005E3918" w:rsidRDefault="005E3918" w:rsidP="001F1953"/>
    <w:p w14:paraId="71A7582C" w14:textId="77777777" w:rsidR="005E3918" w:rsidRDefault="005E3918" w:rsidP="001F1953"/>
    <w:p w14:paraId="3BEE7CC8" w14:textId="77777777" w:rsidR="005E3918" w:rsidRDefault="005E3918" w:rsidP="001F1953"/>
    <w:p w14:paraId="4735D49B" w14:textId="77777777" w:rsidR="005E3918" w:rsidRDefault="005E3918" w:rsidP="001F1953"/>
    <w:p w14:paraId="772A10E0" w14:textId="77777777" w:rsidR="005E3918" w:rsidRDefault="005E3918" w:rsidP="001F1953"/>
    <w:p w14:paraId="23D66806" w14:textId="77777777" w:rsidR="005E3918" w:rsidRDefault="005E3918" w:rsidP="001F1953"/>
    <w:p w14:paraId="73617163" w14:textId="77777777" w:rsidR="005E3918" w:rsidRDefault="005E3918" w:rsidP="001F1953"/>
    <w:p w14:paraId="7C47E08B" w14:textId="77777777" w:rsidR="005E3918" w:rsidRDefault="005E3918" w:rsidP="001F1953"/>
    <w:p w14:paraId="6C7E1ED1" w14:textId="77777777" w:rsidR="005E3918" w:rsidRDefault="005E3918" w:rsidP="001F1953"/>
    <w:p w14:paraId="3D712E8A" w14:textId="77777777" w:rsidR="005E3918" w:rsidRDefault="005E3918" w:rsidP="001F1953"/>
    <w:p w14:paraId="3A132C4A" w14:textId="77777777" w:rsidR="005E3918" w:rsidRDefault="005E3918" w:rsidP="001F1953"/>
    <w:p w14:paraId="0C96E9A7" w14:textId="77777777" w:rsidR="005E3918" w:rsidRDefault="005E3918" w:rsidP="001F1953"/>
    <w:p w14:paraId="148E6C2F" w14:textId="77777777" w:rsidR="005E3918" w:rsidRDefault="005E3918" w:rsidP="001F1953"/>
    <w:p w14:paraId="36D9099D" w14:textId="77777777" w:rsidR="005E3918" w:rsidRDefault="005E3918" w:rsidP="001F1953"/>
    <w:p w14:paraId="3F528AE6" w14:textId="77777777" w:rsidR="005E3918" w:rsidRDefault="005E3918" w:rsidP="001F1953"/>
    <w:p w14:paraId="5CA7829A" w14:textId="77777777" w:rsidR="005E3918" w:rsidRDefault="005E3918" w:rsidP="001F1953"/>
    <w:p w14:paraId="214A411D" w14:textId="77777777" w:rsidR="005E3918" w:rsidRDefault="005E3918" w:rsidP="001F1953"/>
    <w:p w14:paraId="38B0AFFB" w14:textId="77777777" w:rsidR="00466116" w:rsidRDefault="005352E3" w:rsidP="00A2727F">
      <w:pPr>
        <w:pStyle w:val="DocTitle"/>
        <w:jc w:val="left"/>
      </w:pPr>
      <w:bookmarkStart w:id="1" w:name="_Toc209693802"/>
      <w:bookmarkStart w:id="2" w:name="_Toc209695353"/>
      <w:bookmarkStart w:id="3" w:name="_Toc209696375"/>
      <w:bookmarkStart w:id="4" w:name="_Toc209696492"/>
      <w:bookmarkStart w:id="5" w:name="_Toc221416214"/>
      <w:bookmarkStart w:id="6" w:name="_Toc221416300"/>
      <w:bookmarkStart w:id="7" w:name="_Toc221417670"/>
      <w:bookmarkStart w:id="8" w:name="_Toc221417701"/>
      <w:bookmarkStart w:id="9" w:name="_Toc296079590"/>
      <w:r w:rsidRPr="0095388B">
        <w:lastRenderedPageBreak/>
        <w:t>Table of Contents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6D5BFDBB" w14:textId="77777777" w:rsidR="008E6E8E" w:rsidRPr="00951E16" w:rsidRDefault="008E6E8E" w:rsidP="005E3918">
      <w:pPr>
        <w:pStyle w:val="DocTitle"/>
        <w:jc w:val="both"/>
        <w:rPr>
          <w:i/>
        </w:rPr>
      </w:pPr>
    </w:p>
    <w:p w14:paraId="7D21EF0F" w14:textId="77777777" w:rsidR="00BA2C70" w:rsidRPr="00951E16" w:rsidRDefault="006F7F8D" w:rsidP="005E3918">
      <w:pPr>
        <w:pStyle w:val="DocTitle"/>
        <w:jc w:val="both"/>
        <w:rPr>
          <w:b w:val="0"/>
          <w:i/>
          <w:color w:val="000000" w:themeColor="text1"/>
          <w:sz w:val="20"/>
          <w:szCs w:val="20"/>
        </w:rPr>
      </w:pPr>
      <w:r w:rsidRPr="00951E16">
        <w:rPr>
          <w:i/>
          <w:color w:val="000000" w:themeColor="text1"/>
          <w:sz w:val="20"/>
          <w:szCs w:val="20"/>
        </w:rPr>
        <w:t xml:space="preserve">    </w:t>
      </w:r>
      <w:r w:rsidRPr="00951E16">
        <w:rPr>
          <w:b w:val="0"/>
          <w:i/>
          <w:color w:val="000000" w:themeColor="text1"/>
          <w:sz w:val="20"/>
          <w:szCs w:val="20"/>
        </w:rPr>
        <w:t xml:space="preserve">       </w:t>
      </w:r>
      <w:r w:rsidR="006C14FA" w:rsidRPr="00951E16">
        <w:rPr>
          <w:b w:val="0"/>
          <w:i/>
          <w:color w:val="000000" w:themeColor="text1"/>
          <w:sz w:val="20"/>
          <w:szCs w:val="20"/>
        </w:rPr>
        <w:t>Getting Started..</w:t>
      </w:r>
      <w:r w:rsidR="00BA2C70" w:rsidRPr="00951E16">
        <w:rPr>
          <w:b w:val="0"/>
          <w:i/>
          <w:color w:val="000000" w:themeColor="text1"/>
          <w:sz w:val="20"/>
          <w:szCs w:val="20"/>
        </w:rPr>
        <w:t>……..……………………………………………………………………………</w:t>
      </w:r>
      <w:r w:rsidR="00EE0B6A" w:rsidRPr="00951E16">
        <w:rPr>
          <w:b w:val="0"/>
          <w:i/>
          <w:color w:val="000000" w:themeColor="text1"/>
          <w:sz w:val="20"/>
          <w:szCs w:val="20"/>
        </w:rPr>
        <w:t xml:space="preserve">  </w:t>
      </w:r>
      <w:r w:rsidR="00BA2C70" w:rsidRPr="00951E16">
        <w:rPr>
          <w:b w:val="0"/>
          <w:i/>
          <w:color w:val="000000" w:themeColor="text1"/>
          <w:sz w:val="20"/>
          <w:szCs w:val="20"/>
        </w:rPr>
        <w:t>4</w:t>
      </w:r>
    </w:p>
    <w:p w14:paraId="3894A46A" w14:textId="77777777" w:rsidR="00F21D90" w:rsidRDefault="00261D34" w:rsidP="00F21D90">
      <w:pPr>
        <w:pStyle w:val="TOC2"/>
        <w:outlineLvl w:val="0"/>
      </w:pPr>
      <w:r w:rsidRPr="00951E16">
        <w:t xml:space="preserve"> </w:t>
      </w:r>
      <w:r w:rsidR="00BA2C70" w:rsidRPr="00951E16">
        <w:t xml:space="preserve">                        </w:t>
      </w:r>
      <w:r w:rsidR="00F72936" w:rsidRPr="00951E16">
        <w:rPr>
          <w:noProof w:val="0"/>
        </w:rPr>
        <w:fldChar w:fldCharType="begin"/>
      </w:r>
      <w:r w:rsidR="00F72936" w:rsidRPr="00951E16">
        <w:instrText xml:space="preserve"> TOC \o "1-3" \h \z \u </w:instrText>
      </w:r>
      <w:r w:rsidR="00F72936" w:rsidRPr="00951E16">
        <w:rPr>
          <w:noProof w:val="0"/>
        </w:rPr>
        <w:fldChar w:fldCharType="separate"/>
      </w:r>
    </w:p>
    <w:p w14:paraId="3974391F" w14:textId="77777777" w:rsidR="00F21D90" w:rsidRDefault="005D6220">
      <w:pPr>
        <w:pStyle w:val="TOC2"/>
        <w:rPr>
          <w:rFonts w:eastAsiaTheme="minorEastAsia" w:cstheme="minorBidi"/>
          <w:b w:val="0"/>
          <w:sz w:val="22"/>
          <w:szCs w:val="22"/>
        </w:rPr>
      </w:pPr>
      <w:hyperlink w:anchor="_Toc514260345" w:history="1">
        <w:r w:rsidR="00F21D90" w:rsidRPr="00110AEE">
          <w:rPr>
            <w:rStyle w:val="Hyperlink"/>
            <w:rFonts w:ascii="Verdana" w:hAnsi="Verdana" w:cs="Arial"/>
          </w:rPr>
          <w:t>NodeJS with MongoDb &amp; Express</w:t>
        </w:r>
        <w:r w:rsidR="00F21D90">
          <w:rPr>
            <w:webHidden/>
          </w:rPr>
          <w:tab/>
        </w:r>
        <w:r w:rsidR="00F21D90">
          <w:rPr>
            <w:webHidden/>
          </w:rPr>
          <w:fldChar w:fldCharType="begin"/>
        </w:r>
        <w:r w:rsidR="00F21D90">
          <w:rPr>
            <w:webHidden/>
          </w:rPr>
          <w:instrText xml:space="preserve"> PAGEREF _Toc514260345 \h </w:instrText>
        </w:r>
        <w:r w:rsidR="00F21D90">
          <w:rPr>
            <w:webHidden/>
          </w:rPr>
        </w:r>
        <w:r w:rsidR="00F21D90">
          <w:rPr>
            <w:webHidden/>
          </w:rPr>
          <w:fldChar w:fldCharType="separate"/>
        </w:r>
        <w:r w:rsidR="00F21D90">
          <w:rPr>
            <w:webHidden/>
          </w:rPr>
          <w:t>1</w:t>
        </w:r>
        <w:r w:rsidR="00F21D90">
          <w:rPr>
            <w:webHidden/>
          </w:rPr>
          <w:fldChar w:fldCharType="end"/>
        </w:r>
      </w:hyperlink>
    </w:p>
    <w:p w14:paraId="3AC02018" w14:textId="1CAEF694" w:rsidR="00F21D90" w:rsidRDefault="005D6220" w:rsidP="00F21D90">
      <w:pPr>
        <w:pStyle w:val="TOC1"/>
        <w:tabs>
          <w:tab w:val="left" w:pos="1773"/>
        </w:tabs>
        <w:ind w:left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514260346" w:history="1">
        <w:r w:rsidR="00F21D90" w:rsidRPr="00110AEE">
          <w:rPr>
            <w:rStyle w:val="Hyperlink"/>
          </w:rPr>
          <w:t>Overview</w:t>
        </w:r>
        <w:r w:rsidR="00F21D90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F21D90" w:rsidRPr="00110AEE">
          <w:rPr>
            <w:rStyle w:val="Hyperlink"/>
          </w:rPr>
          <w:t>4</w:t>
        </w:r>
        <w:r w:rsidR="00F21D90">
          <w:rPr>
            <w:webHidden/>
          </w:rPr>
          <w:tab/>
        </w:r>
      </w:hyperlink>
    </w:p>
    <w:p w14:paraId="779C1DA5" w14:textId="77777777" w:rsidR="00F21D90" w:rsidRDefault="005D6220" w:rsidP="00F21D90">
      <w:pPr>
        <w:pStyle w:val="TOC1"/>
        <w:ind w:left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514260347" w:history="1">
        <w:r w:rsidR="00F21D90" w:rsidRPr="00110AEE">
          <w:rPr>
            <w:rStyle w:val="Hyperlink"/>
          </w:rPr>
          <w:t>Getting Started</w:t>
        </w:r>
        <w:r w:rsidR="00F21D90">
          <w:rPr>
            <w:webHidden/>
          </w:rPr>
          <w:tab/>
        </w:r>
        <w:r w:rsidR="00F21D90">
          <w:rPr>
            <w:webHidden/>
          </w:rPr>
          <w:fldChar w:fldCharType="begin"/>
        </w:r>
        <w:r w:rsidR="00F21D90">
          <w:rPr>
            <w:webHidden/>
          </w:rPr>
          <w:instrText xml:space="preserve"> PAGEREF _Toc514260347 \h </w:instrText>
        </w:r>
        <w:r w:rsidR="00F21D90">
          <w:rPr>
            <w:webHidden/>
          </w:rPr>
        </w:r>
        <w:r w:rsidR="00F21D90">
          <w:rPr>
            <w:webHidden/>
          </w:rPr>
          <w:fldChar w:fldCharType="separate"/>
        </w:r>
        <w:r w:rsidR="00F21D90">
          <w:rPr>
            <w:webHidden/>
          </w:rPr>
          <w:t>3</w:t>
        </w:r>
        <w:r w:rsidR="00F21D90">
          <w:rPr>
            <w:webHidden/>
          </w:rPr>
          <w:fldChar w:fldCharType="end"/>
        </w:r>
      </w:hyperlink>
    </w:p>
    <w:p w14:paraId="3B2A367B" w14:textId="77777777" w:rsidR="00F21D90" w:rsidRDefault="005D6220">
      <w:pPr>
        <w:pStyle w:val="TOC2"/>
        <w:rPr>
          <w:rFonts w:eastAsiaTheme="minorEastAsia" w:cstheme="minorBidi"/>
          <w:b w:val="0"/>
          <w:sz w:val="22"/>
          <w:szCs w:val="22"/>
        </w:rPr>
      </w:pPr>
      <w:hyperlink w:anchor="_Toc514260348" w:history="1">
        <w:r w:rsidR="00F21D90" w:rsidRPr="00110AEE">
          <w:rPr>
            <w:rStyle w:val="Hyperlink"/>
          </w:rPr>
          <w:t>Overview</w:t>
        </w:r>
        <w:r w:rsidR="00F21D90">
          <w:rPr>
            <w:webHidden/>
          </w:rPr>
          <w:tab/>
        </w:r>
        <w:r w:rsidR="00F21D90">
          <w:rPr>
            <w:webHidden/>
          </w:rPr>
          <w:fldChar w:fldCharType="begin"/>
        </w:r>
        <w:r w:rsidR="00F21D90">
          <w:rPr>
            <w:webHidden/>
          </w:rPr>
          <w:instrText xml:space="preserve"> PAGEREF _Toc514260348 \h </w:instrText>
        </w:r>
        <w:r w:rsidR="00F21D90">
          <w:rPr>
            <w:webHidden/>
          </w:rPr>
        </w:r>
        <w:r w:rsidR="00F21D90">
          <w:rPr>
            <w:webHidden/>
          </w:rPr>
          <w:fldChar w:fldCharType="separate"/>
        </w:r>
        <w:r w:rsidR="00F21D90">
          <w:rPr>
            <w:webHidden/>
          </w:rPr>
          <w:t>3</w:t>
        </w:r>
        <w:r w:rsidR="00F21D90">
          <w:rPr>
            <w:webHidden/>
          </w:rPr>
          <w:fldChar w:fldCharType="end"/>
        </w:r>
      </w:hyperlink>
    </w:p>
    <w:p w14:paraId="5D78EA1E" w14:textId="77777777" w:rsidR="00F21D90" w:rsidRDefault="005D6220">
      <w:pPr>
        <w:pStyle w:val="TOC2"/>
        <w:rPr>
          <w:rFonts w:eastAsiaTheme="minorEastAsia" w:cstheme="minorBidi"/>
          <w:b w:val="0"/>
          <w:sz w:val="22"/>
          <w:szCs w:val="22"/>
        </w:rPr>
      </w:pPr>
      <w:hyperlink w:anchor="_Toc514260349" w:history="1">
        <w:r w:rsidR="00F21D90" w:rsidRPr="00110AEE">
          <w:rPr>
            <w:rStyle w:val="Hyperlink"/>
          </w:rPr>
          <w:t>Setup Checklist for Node Js</w:t>
        </w:r>
        <w:r w:rsidR="00F21D90">
          <w:rPr>
            <w:webHidden/>
          </w:rPr>
          <w:tab/>
        </w:r>
        <w:r w:rsidR="00F21D90">
          <w:rPr>
            <w:webHidden/>
          </w:rPr>
          <w:fldChar w:fldCharType="begin"/>
        </w:r>
        <w:r w:rsidR="00F21D90">
          <w:rPr>
            <w:webHidden/>
          </w:rPr>
          <w:instrText xml:space="preserve"> PAGEREF _Toc514260349 \h </w:instrText>
        </w:r>
        <w:r w:rsidR="00F21D90">
          <w:rPr>
            <w:webHidden/>
          </w:rPr>
        </w:r>
        <w:r w:rsidR="00F21D90">
          <w:rPr>
            <w:webHidden/>
          </w:rPr>
          <w:fldChar w:fldCharType="separate"/>
        </w:r>
        <w:r w:rsidR="00F21D90">
          <w:rPr>
            <w:webHidden/>
          </w:rPr>
          <w:t>3</w:t>
        </w:r>
        <w:r w:rsidR="00F21D90">
          <w:rPr>
            <w:webHidden/>
          </w:rPr>
          <w:fldChar w:fldCharType="end"/>
        </w:r>
      </w:hyperlink>
    </w:p>
    <w:p w14:paraId="02BA6E26" w14:textId="77777777" w:rsidR="00F21D90" w:rsidRDefault="005D6220">
      <w:pPr>
        <w:pStyle w:val="TOC2"/>
        <w:rPr>
          <w:rFonts w:eastAsiaTheme="minorEastAsia" w:cstheme="minorBidi"/>
          <w:b w:val="0"/>
          <w:sz w:val="22"/>
          <w:szCs w:val="22"/>
        </w:rPr>
      </w:pPr>
      <w:hyperlink w:anchor="_Toc514260350" w:history="1">
        <w:r w:rsidR="00F21D90" w:rsidRPr="00110AEE">
          <w:rPr>
            <w:rStyle w:val="Hyperlink"/>
          </w:rPr>
          <w:t>Instructions</w:t>
        </w:r>
        <w:r w:rsidR="00F21D90">
          <w:rPr>
            <w:webHidden/>
          </w:rPr>
          <w:tab/>
        </w:r>
        <w:r w:rsidR="00F21D90">
          <w:rPr>
            <w:webHidden/>
          </w:rPr>
          <w:fldChar w:fldCharType="begin"/>
        </w:r>
        <w:r w:rsidR="00F21D90">
          <w:rPr>
            <w:webHidden/>
          </w:rPr>
          <w:instrText xml:space="preserve"> PAGEREF _Toc514260350 \h </w:instrText>
        </w:r>
        <w:r w:rsidR="00F21D90">
          <w:rPr>
            <w:webHidden/>
          </w:rPr>
        </w:r>
        <w:r w:rsidR="00F21D90">
          <w:rPr>
            <w:webHidden/>
          </w:rPr>
          <w:fldChar w:fldCharType="separate"/>
        </w:r>
        <w:r w:rsidR="00F21D90">
          <w:rPr>
            <w:webHidden/>
          </w:rPr>
          <w:t>3</w:t>
        </w:r>
        <w:r w:rsidR="00F21D90">
          <w:rPr>
            <w:webHidden/>
          </w:rPr>
          <w:fldChar w:fldCharType="end"/>
        </w:r>
      </w:hyperlink>
    </w:p>
    <w:p w14:paraId="452054D6" w14:textId="5345507F" w:rsidR="00F21D90" w:rsidRDefault="005D6220" w:rsidP="00F21D90">
      <w:pPr>
        <w:pStyle w:val="TOC1"/>
        <w:tabs>
          <w:tab w:val="left" w:pos="1540"/>
        </w:tabs>
        <w:ind w:left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514260351" w:history="1">
        <w:r w:rsidR="00F21D90" w:rsidRPr="00110AEE">
          <w:rPr>
            <w:rStyle w:val="Hyperlink"/>
            <w:rFonts w:ascii="Trebuchet MS" w:hAnsi="Trebuchet MS"/>
          </w:rPr>
          <w:t>Lab 1.</w:t>
        </w:r>
        <w:r w:rsidR="00F21D90" w:rsidRPr="00110AEE">
          <w:rPr>
            <w:rStyle w:val="Hyperlink"/>
          </w:rPr>
          <w:t>Module</w:t>
        </w:r>
        <w:r w:rsidR="00F21D90">
          <w:rPr>
            <w:webHidden/>
          </w:rPr>
          <w:tab/>
        </w:r>
        <w:r w:rsidR="00F21D90">
          <w:rPr>
            <w:webHidden/>
          </w:rPr>
          <w:fldChar w:fldCharType="begin"/>
        </w:r>
        <w:r w:rsidR="00F21D90">
          <w:rPr>
            <w:webHidden/>
          </w:rPr>
          <w:instrText xml:space="preserve"> PAGEREF _Toc514260351 \h </w:instrText>
        </w:r>
        <w:r w:rsidR="00F21D90">
          <w:rPr>
            <w:webHidden/>
          </w:rPr>
        </w:r>
        <w:r w:rsidR="00F21D90">
          <w:rPr>
            <w:webHidden/>
          </w:rPr>
          <w:fldChar w:fldCharType="separate"/>
        </w:r>
        <w:r w:rsidR="00F21D90">
          <w:rPr>
            <w:webHidden/>
          </w:rPr>
          <w:t>5</w:t>
        </w:r>
        <w:r w:rsidR="00F21D90">
          <w:rPr>
            <w:webHidden/>
          </w:rPr>
          <w:fldChar w:fldCharType="end"/>
        </w:r>
      </w:hyperlink>
      <w:r w:rsidR="004807B5">
        <w:rPr>
          <w:rStyle w:val="Hyperlink"/>
        </w:rPr>
        <w:t>..............................................................................................................................5</w:t>
      </w:r>
    </w:p>
    <w:p w14:paraId="046375F5" w14:textId="7F363F50" w:rsidR="00F21D90" w:rsidRDefault="005D6220" w:rsidP="00F21D90">
      <w:pPr>
        <w:pStyle w:val="TOC1"/>
        <w:tabs>
          <w:tab w:val="left" w:pos="1540"/>
        </w:tabs>
        <w:ind w:left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514260352" w:history="1">
        <w:r w:rsidR="00F21D90" w:rsidRPr="00110AEE">
          <w:rPr>
            <w:rStyle w:val="Hyperlink"/>
            <w:rFonts w:ascii="Trebuchet MS" w:hAnsi="Trebuchet MS"/>
          </w:rPr>
          <w:t>Lab 2.</w:t>
        </w:r>
        <w:r w:rsidR="00F21D90" w:rsidRPr="00110AEE">
          <w:rPr>
            <w:rStyle w:val="Hyperlink"/>
          </w:rPr>
          <w:t>Mongo Db with Node JS</w:t>
        </w:r>
        <w:r w:rsidR="00F21D90">
          <w:rPr>
            <w:webHidden/>
          </w:rPr>
          <w:tab/>
        </w:r>
        <w:r w:rsidR="00F21D90">
          <w:rPr>
            <w:webHidden/>
          </w:rPr>
          <w:fldChar w:fldCharType="begin"/>
        </w:r>
        <w:r w:rsidR="00F21D90">
          <w:rPr>
            <w:webHidden/>
          </w:rPr>
          <w:instrText xml:space="preserve"> PAGEREF _Toc514260352 \h </w:instrText>
        </w:r>
        <w:r w:rsidR="00F21D90">
          <w:rPr>
            <w:webHidden/>
          </w:rPr>
        </w:r>
        <w:r w:rsidR="00F21D90">
          <w:rPr>
            <w:webHidden/>
          </w:rPr>
          <w:fldChar w:fldCharType="separate"/>
        </w:r>
        <w:r w:rsidR="00F21D90">
          <w:rPr>
            <w:webHidden/>
          </w:rPr>
          <w:t>6</w:t>
        </w:r>
        <w:r w:rsidR="00F21D90">
          <w:rPr>
            <w:webHidden/>
          </w:rPr>
          <w:fldChar w:fldCharType="end"/>
        </w:r>
      </w:hyperlink>
    </w:p>
    <w:p w14:paraId="76B0E4CF" w14:textId="77777777" w:rsidR="00F21D90" w:rsidRDefault="005D6220" w:rsidP="00F21D90">
      <w:pPr>
        <w:pStyle w:val="TOC1"/>
        <w:ind w:left="0"/>
      </w:pPr>
      <w:hyperlink w:anchor="_Toc514260353" w:history="1">
        <w:r w:rsidR="00F21D90" w:rsidRPr="00110AEE">
          <w:rPr>
            <w:rStyle w:val="Hyperlink"/>
          </w:rPr>
          <w:t>Lab 3  Express Js with Mongo Db Node</w:t>
        </w:r>
        <w:r w:rsidR="00F21D90">
          <w:rPr>
            <w:webHidden/>
          </w:rPr>
          <w:tab/>
        </w:r>
        <w:r w:rsidR="00F21D90">
          <w:rPr>
            <w:webHidden/>
          </w:rPr>
          <w:fldChar w:fldCharType="begin"/>
        </w:r>
        <w:r w:rsidR="00F21D90">
          <w:rPr>
            <w:webHidden/>
          </w:rPr>
          <w:instrText xml:space="preserve"> PAGEREF _Toc514260353 \h </w:instrText>
        </w:r>
        <w:r w:rsidR="00F21D90">
          <w:rPr>
            <w:webHidden/>
          </w:rPr>
        </w:r>
        <w:r w:rsidR="00F21D90">
          <w:rPr>
            <w:webHidden/>
          </w:rPr>
          <w:fldChar w:fldCharType="separate"/>
        </w:r>
        <w:r w:rsidR="00F21D90">
          <w:rPr>
            <w:webHidden/>
          </w:rPr>
          <w:t>7</w:t>
        </w:r>
        <w:r w:rsidR="00F21D90">
          <w:rPr>
            <w:webHidden/>
          </w:rPr>
          <w:fldChar w:fldCharType="end"/>
        </w:r>
      </w:hyperlink>
    </w:p>
    <w:p w14:paraId="348AE7E7" w14:textId="2CCF281C" w:rsidR="00C033A1" w:rsidRDefault="00C033A1" w:rsidP="00C033A1">
      <w:r>
        <w:rPr>
          <w:rFonts w:eastAsiaTheme="minorEastAsia"/>
        </w:rPr>
        <w:t xml:space="preserve">Lab4 </w:t>
      </w:r>
      <w:r>
        <w:t>Express Js with PUG/JADE</w:t>
      </w:r>
    </w:p>
    <w:p w14:paraId="2242779D" w14:textId="6AF399C6" w:rsidR="00C033A1" w:rsidRPr="00C033A1" w:rsidRDefault="00C033A1" w:rsidP="00C033A1">
      <w:pPr>
        <w:rPr>
          <w:rFonts w:eastAsiaTheme="minorEastAsia"/>
        </w:rPr>
      </w:pPr>
      <w:r>
        <w:t xml:space="preserve">Lab 5 Angular 5 with Mongo &amp; Node Express ---MEAN Stack </w:t>
      </w:r>
    </w:p>
    <w:p w14:paraId="7B46CADD" w14:textId="77777777" w:rsidR="00F21D90" w:rsidRDefault="005D6220">
      <w:pPr>
        <w:pStyle w:val="TOC2"/>
        <w:rPr>
          <w:rFonts w:eastAsiaTheme="minorEastAsia" w:cstheme="minorBidi"/>
          <w:b w:val="0"/>
          <w:sz w:val="22"/>
          <w:szCs w:val="22"/>
        </w:rPr>
      </w:pPr>
      <w:hyperlink w:anchor="_Toc514260354" w:history="1">
        <w:r w:rsidR="00F21D90" w:rsidRPr="00110AEE">
          <w:rPr>
            <w:rStyle w:val="Hyperlink"/>
          </w:rPr>
          <w:t>Appendix A: Table of Figures</w:t>
        </w:r>
        <w:r w:rsidR="00F21D90">
          <w:rPr>
            <w:webHidden/>
          </w:rPr>
          <w:tab/>
        </w:r>
        <w:r w:rsidR="00F21D90">
          <w:rPr>
            <w:webHidden/>
          </w:rPr>
          <w:fldChar w:fldCharType="begin"/>
        </w:r>
        <w:r w:rsidR="00F21D90">
          <w:rPr>
            <w:webHidden/>
          </w:rPr>
          <w:instrText xml:space="preserve"> PAGEREF _Toc514260354 \h </w:instrText>
        </w:r>
        <w:r w:rsidR="00F21D90">
          <w:rPr>
            <w:webHidden/>
          </w:rPr>
        </w:r>
        <w:r w:rsidR="00F21D90">
          <w:rPr>
            <w:webHidden/>
          </w:rPr>
          <w:fldChar w:fldCharType="separate"/>
        </w:r>
        <w:r w:rsidR="00F21D90">
          <w:rPr>
            <w:webHidden/>
          </w:rPr>
          <w:t>9</w:t>
        </w:r>
        <w:r w:rsidR="00F21D90">
          <w:rPr>
            <w:webHidden/>
          </w:rPr>
          <w:fldChar w:fldCharType="end"/>
        </w:r>
      </w:hyperlink>
    </w:p>
    <w:p w14:paraId="65E16F41" w14:textId="77777777" w:rsidR="00F21D90" w:rsidRDefault="00F72936" w:rsidP="00F21D90">
      <w:pPr>
        <w:pStyle w:val="TOC1"/>
        <w:ind w:left="0"/>
        <w:jc w:val="both"/>
        <w:outlineLvl w:val="0"/>
        <w:rPr>
          <w:i/>
          <w:szCs w:val="20"/>
        </w:rPr>
      </w:pPr>
      <w:r w:rsidRPr="00951E16">
        <w:rPr>
          <w:i/>
          <w:szCs w:val="20"/>
        </w:rPr>
        <w:fldChar w:fldCharType="end"/>
      </w:r>
      <w:bookmarkStart w:id="10" w:name="_Toc514260347"/>
    </w:p>
    <w:p w14:paraId="0AC1750A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3AB3C14C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1D0B5116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56326F9D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67F0C3D5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1A95AE81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7B544275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6A867A2A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44097A3E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3AA38653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2E64E3E9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6F883F9A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58FCEE9B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7A5A8D4B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7EEB600B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26D0721F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25B6C6EF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6FFA9716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7B832624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715B3CB8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0DC8DA4F" w14:textId="1475EAE8" w:rsidR="0026348A" w:rsidRPr="0095388B" w:rsidRDefault="0026348A" w:rsidP="00F21D90">
      <w:pPr>
        <w:pStyle w:val="TOC1"/>
        <w:ind w:left="0"/>
        <w:jc w:val="both"/>
        <w:outlineLvl w:val="0"/>
      </w:pPr>
      <w:r w:rsidRPr="0095388B">
        <w:t>Getting Started</w:t>
      </w:r>
      <w:bookmarkEnd w:id="10"/>
    </w:p>
    <w:p w14:paraId="6D6BC4CA" w14:textId="77777777" w:rsidR="003270E8" w:rsidRPr="0095388B" w:rsidRDefault="003270E8" w:rsidP="00A674E9">
      <w:pPr>
        <w:pStyle w:val="Heading2"/>
      </w:pPr>
      <w:bookmarkStart w:id="11" w:name="_Toc450204972"/>
      <w:bookmarkStart w:id="12" w:name="_Toc514260348"/>
      <w:r w:rsidRPr="0095388B">
        <w:t>Overview</w:t>
      </w:r>
      <w:bookmarkEnd w:id="11"/>
      <w:bookmarkEnd w:id="12"/>
    </w:p>
    <w:p w14:paraId="5A696D25" w14:textId="77777777" w:rsidR="003270E8" w:rsidRPr="0095388B" w:rsidRDefault="003270E8" w:rsidP="003270E8">
      <w:pPr>
        <w:pStyle w:val="StylePara-Heading2Justified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This lab book is a guided tour for </w:t>
      </w:r>
      <w:r w:rsidRPr="002E18B6">
        <w:rPr>
          <w:rFonts w:asciiTheme="minorHAnsi" w:hAnsiTheme="minorHAnsi" w:cstheme="minorHAnsi"/>
        </w:rPr>
        <w:t xml:space="preserve">learning </w:t>
      </w:r>
      <w:r w:rsidR="002E18B6" w:rsidRPr="002E18B6">
        <w:rPr>
          <w:rFonts w:asciiTheme="minorHAnsi" w:hAnsiTheme="minorHAnsi" w:cstheme="minorHAnsi"/>
          <w:color w:val="000000" w:themeColor="text1"/>
        </w:rPr>
        <w:t>Introduction to Object Oriented</w:t>
      </w:r>
      <w:r w:rsidR="002E18B6">
        <w:rPr>
          <w:rFonts w:ascii="Verdana" w:hAnsi="Verdana" w:cs="Arial"/>
          <w:b/>
          <w:color w:val="F79646" w:themeColor="accent6"/>
          <w:sz w:val="36"/>
          <w:szCs w:val="36"/>
        </w:rPr>
        <w:t xml:space="preserve"> </w:t>
      </w:r>
      <w:r w:rsidRPr="0095388B">
        <w:rPr>
          <w:rFonts w:ascii="Candara" w:hAnsi="Candara" w:cs="Arial"/>
        </w:rPr>
        <w:t xml:space="preserve">version </w:t>
      </w:r>
      <w:r>
        <w:rPr>
          <w:rFonts w:ascii="Candara" w:hAnsi="Candara" w:cs="Arial"/>
        </w:rPr>
        <w:t xml:space="preserve">and above. It comprises </w:t>
      </w:r>
      <w:r w:rsidRPr="0095388B">
        <w:rPr>
          <w:rFonts w:ascii="Candara" w:hAnsi="Candara" w:cs="Arial"/>
        </w:rPr>
        <w:t>‘To Do’ assignments. Follow the steps prov</w:t>
      </w:r>
      <w:r>
        <w:rPr>
          <w:rFonts w:ascii="Candara" w:hAnsi="Candara" w:cs="Arial"/>
        </w:rPr>
        <w:t xml:space="preserve">ided to </w:t>
      </w:r>
      <w:r w:rsidRPr="0095388B">
        <w:rPr>
          <w:rFonts w:ascii="Candara" w:hAnsi="Candara" w:cs="Arial"/>
        </w:rPr>
        <w:t>work out the ‘To Do’ assignments given.</w:t>
      </w:r>
    </w:p>
    <w:p w14:paraId="198D16B6" w14:textId="77777777" w:rsidR="003270E8" w:rsidRPr="0095388B" w:rsidRDefault="003270E8" w:rsidP="003270E8">
      <w:pPr>
        <w:ind w:left="720"/>
        <w:rPr>
          <w:rFonts w:ascii="Candara" w:hAnsi="Candara" w:cs="Arial"/>
        </w:rPr>
      </w:pPr>
    </w:p>
    <w:p w14:paraId="54ACF7AB" w14:textId="0CAC41D9" w:rsidR="003270E8" w:rsidRPr="0095388B" w:rsidRDefault="003270E8" w:rsidP="00A674E9">
      <w:pPr>
        <w:pStyle w:val="Heading2"/>
      </w:pPr>
      <w:bookmarkStart w:id="13" w:name="_Toc12394316"/>
      <w:bookmarkStart w:id="14" w:name="_Toc136055301"/>
      <w:bookmarkStart w:id="15" w:name="_Toc450204973"/>
      <w:bookmarkStart w:id="16" w:name="_Toc514260349"/>
      <w:r w:rsidRPr="0095388B">
        <w:t xml:space="preserve">Setup Checklist for </w:t>
      </w:r>
      <w:bookmarkEnd w:id="13"/>
      <w:bookmarkEnd w:id="14"/>
      <w:bookmarkEnd w:id="15"/>
      <w:r w:rsidR="00EC5301">
        <w:t>Node Js</w:t>
      </w:r>
      <w:bookmarkEnd w:id="16"/>
      <w:r w:rsidR="00DA4223">
        <w:t xml:space="preserve"> </w:t>
      </w:r>
    </w:p>
    <w:p w14:paraId="0AA633C4" w14:textId="77777777" w:rsidR="003270E8" w:rsidRPr="0095388B" w:rsidRDefault="001569DA" w:rsidP="003270E8">
      <w:pPr>
        <w:pStyle w:val="StylePara-Heading2Justified"/>
        <w:rPr>
          <w:rFonts w:ascii="Candara" w:hAnsi="Candara" w:cs="Arial"/>
        </w:rPr>
      </w:pPr>
      <w:r>
        <w:rPr>
          <w:rFonts w:ascii="Candara" w:hAnsi="Candara" w:cs="Arial"/>
        </w:rPr>
        <w:t>Here’s what i</w:t>
      </w:r>
      <w:r w:rsidR="003270E8" w:rsidRPr="0095388B">
        <w:rPr>
          <w:rFonts w:ascii="Candara" w:hAnsi="Candara" w:cs="Arial"/>
        </w:rPr>
        <w:t xml:space="preserve">s expected on your machine for the lab </w:t>
      </w:r>
      <w:r w:rsidRPr="0095388B">
        <w:rPr>
          <w:rFonts w:ascii="Candara" w:hAnsi="Candara" w:cs="Arial"/>
        </w:rPr>
        <w:t xml:space="preserve">in order </w:t>
      </w:r>
      <w:r w:rsidR="003270E8" w:rsidRPr="0095388B">
        <w:rPr>
          <w:rFonts w:ascii="Candara" w:hAnsi="Candara" w:cs="Arial"/>
        </w:rPr>
        <w:t>to work.</w:t>
      </w:r>
    </w:p>
    <w:p w14:paraId="251C951C" w14:textId="77777777" w:rsidR="003270E8" w:rsidRPr="0095388B" w:rsidRDefault="003270E8" w:rsidP="003270E8">
      <w:pPr>
        <w:pStyle w:val="Para-Heading2Bold"/>
        <w:ind w:left="1080"/>
        <w:rPr>
          <w:rFonts w:ascii="Candara" w:hAnsi="Candara" w:cs="Arial"/>
        </w:rPr>
      </w:pPr>
      <w:r w:rsidRPr="0095388B">
        <w:rPr>
          <w:rFonts w:ascii="Candara" w:hAnsi="Candara" w:cs="Arial"/>
        </w:rPr>
        <w:t>Minimum System Requirements</w:t>
      </w:r>
    </w:p>
    <w:p w14:paraId="549121C5" w14:textId="77777777"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>Intel Pentium 90 or higher (P166 recommended)</w:t>
      </w:r>
    </w:p>
    <w:p w14:paraId="5EC97129" w14:textId="77777777"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>Microsoft Windows XP</w:t>
      </w:r>
      <w:r>
        <w:rPr>
          <w:rFonts w:ascii="Candara" w:hAnsi="Candara" w:cs="Arial"/>
        </w:rPr>
        <w:t>, Windows 7 or Windows 8</w:t>
      </w:r>
    </w:p>
    <w:p w14:paraId="71070FA1" w14:textId="77777777"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Memory: </w:t>
      </w:r>
      <w:r>
        <w:rPr>
          <w:rFonts w:ascii="Candara" w:hAnsi="Candara" w:cs="Arial"/>
        </w:rPr>
        <w:t>2G</w:t>
      </w:r>
      <w:r w:rsidRPr="0095388B">
        <w:rPr>
          <w:rFonts w:ascii="Candara" w:hAnsi="Candara" w:cs="Arial"/>
        </w:rPr>
        <w:t>B of RAM (</w:t>
      </w:r>
      <w:r>
        <w:rPr>
          <w:rFonts w:ascii="Candara" w:hAnsi="Candara" w:cs="Arial"/>
        </w:rPr>
        <w:t>1G</w:t>
      </w:r>
      <w:r w:rsidRPr="0095388B">
        <w:rPr>
          <w:rFonts w:ascii="Candara" w:hAnsi="Candara" w:cs="Arial"/>
        </w:rPr>
        <w:t>B or more recommended)</w:t>
      </w:r>
    </w:p>
    <w:p w14:paraId="36EF763F" w14:textId="77777777" w:rsidR="003270E8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>
        <w:rPr>
          <w:rFonts w:ascii="Candara" w:hAnsi="Candara" w:cs="Arial"/>
        </w:rPr>
        <w:t>Google Chrome 36.0 or Mozilla Firefox 31.0 or Internet Explorer 10 or above</w:t>
      </w:r>
    </w:p>
    <w:p w14:paraId="4766D6F5" w14:textId="4F514686" w:rsidR="00EC5301" w:rsidRDefault="00EC5301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>
        <w:rPr>
          <w:rFonts w:ascii="Candara" w:hAnsi="Candara" w:cs="Arial"/>
        </w:rPr>
        <w:t>Install Node JS</w:t>
      </w:r>
    </w:p>
    <w:p w14:paraId="7C0B747E" w14:textId="77777777" w:rsidR="00EC5301" w:rsidRPr="0095388B" w:rsidRDefault="00EC5301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</w:p>
    <w:p w14:paraId="1B9811F3" w14:textId="77777777" w:rsidR="003270E8" w:rsidRPr="0095388B" w:rsidRDefault="003270E8" w:rsidP="003270E8">
      <w:pPr>
        <w:spacing w:line="240" w:lineRule="atLeast"/>
        <w:ind w:left="1440"/>
        <w:jc w:val="both"/>
        <w:rPr>
          <w:rFonts w:ascii="Candara" w:hAnsi="Candara" w:cs="Arial"/>
        </w:rPr>
      </w:pPr>
    </w:p>
    <w:p w14:paraId="33F5608F" w14:textId="77777777" w:rsidR="003270E8" w:rsidRPr="0095388B" w:rsidRDefault="003270E8" w:rsidP="003270E8">
      <w:pPr>
        <w:pStyle w:val="Para-Heading2Bold"/>
        <w:ind w:left="1080"/>
        <w:rPr>
          <w:rFonts w:ascii="Candara" w:hAnsi="Candara" w:cs="Arial"/>
        </w:rPr>
      </w:pPr>
      <w:r w:rsidRPr="0095388B">
        <w:rPr>
          <w:rFonts w:ascii="Candara" w:hAnsi="Candara" w:cs="Arial"/>
        </w:rPr>
        <w:t>Please ensure that the following is done:</w:t>
      </w:r>
    </w:p>
    <w:p w14:paraId="67861A26" w14:textId="77777777" w:rsidR="003270E8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A text editor like Notepad or </w:t>
      </w:r>
      <w:r>
        <w:rPr>
          <w:rFonts w:ascii="Candara" w:hAnsi="Candara" w:cs="Arial"/>
        </w:rPr>
        <w:t xml:space="preserve">Notepad++ or Eclipse Luna </w:t>
      </w:r>
      <w:r w:rsidRPr="0095388B">
        <w:rPr>
          <w:rFonts w:ascii="Candara" w:hAnsi="Candara" w:cs="Arial"/>
        </w:rPr>
        <w:t>is installed.</w:t>
      </w:r>
    </w:p>
    <w:p w14:paraId="5E81029A" w14:textId="164DBF77" w:rsidR="00EC5301" w:rsidRDefault="00EC5301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>
        <w:rPr>
          <w:rFonts w:ascii="Candara" w:hAnsi="Candara" w:cs="Arial"/>
        </w:rPr>
        <w:t>Visual studio Code</w:t>
      </w:r>
    </w:p>
    <w:p w14:paraId="1EA61998" w14:textId="77777777" w:rsidR="003270E8" w:rsidRPr="0095388B" w:rsidRDefault="003270E8" w:rsidP="003270E8">
      <w:pPr>
        <w:spacing w:line="240" w:lineRule="atLeast"/>
        <w:ind w:left="504"/>
        <w:jc w:val="both"/>
        <w:rPr>
          <w:rFonts w:ascii="Candara" w:hAnsi="Candara" w:cs="Arial"/>
        </w:rPr>
      </w:pPr>
    </w:p>
    <w:p w14:paraId="6530A45F" w14:textId="77777777" w:rsidR="003270E8" w:rsidRPr="0095388B" w:rsidRDefault="003270E8" w:rsidP="00A674E9">
      <w:pPr>
        <w:pStyle w:val="Heading2"/>
      </w:pPr>
      <w:bookmarkStart w:id="17" w:name="_Toc450204974"/>
      <w:bookmarkStart w:id="18" w:name="_Toc514260350"/>
      <w:r w:rsidRPr="0095388B">
        <w:t>Instructions</w:t>
      </w:r>
      <w:bookmarkEnd w:id="17"/>
      <w:bookmarkEnd w:id="18"/>
    </w:p>
    <w:p w14:paraId="161ECDA5" w14:textId="77777777" w:rsidR="003270E8" w:rsidRPr="0095388B" w:rsidRDefault="003270E8" w:rsidP="003270E8">
      <w:pPr>
        <w:ind w:left="360"/>
        <w:rPr>
          <w:rFonts w:ascii="Candara" w:hAnsi="Candara" w:cs="Arial"/>
        </w:rPr>
      </w:pPr>
    </w:p>
    <w:p w14:paraId="36C3F375" w14:textId="77777777"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Create a directory by your name in drive &lt;drive&gt;. In this directory, create a subdirectory </w:t>
      </w:r>
      <w:r w:rsidR="00DA4223">
        <w:t>JavaScript</w:t>
      </w:r>
      <w:r w:rsidRPr="0095388B">
        <w:rPr>
          <w:rFonts w:ascii="Candara" w:hAnsi="Candara" w:cs="Arial"/>
        </w:rPr>
        <w:t>. For each lab exercise create a directory as lab &lt;lab number&gt;.</w:t>
      </w:r>
    </w:p>
    <w:p w14:paraId="165F920B" w14:textId="77777777" w:rsidR="003270E8" w:rsidRPr="0095388B" w:rsidRDefault="003270E8" w:rsidP="003270E8">
      <w:pPr>
        <w:pStyle w:val="Para-Heading2Bold"/>
        <w:rPr>
          <w:rFonts w:ascii="Candara" w:hAnsi="Candara" w:cs="Arial"/>
        </w:rPr>
      </w:pPr>
      <w:bookmarkStart w:id="19" w:name="_Toc515766575"/>
      <w:bookmarkStart w:id="20" w:name="_Toc515766695"/>
      <w:bookmarkStart w:id="21" w:name="_Toc107468493"/>
      <w:bookmarkStart w:id="22" w:name="_Toc136055300"/>
    </w:p>
    <w:bookmarkEnd w:id="19"/>
    <w:bookmarkEnd w:id="20"/>
    <w:bookmarkEnd w:id="21"/>
    <w:bookmarkEnd w:id="22"/>
    <w:p w14:paraId="6B726EDC" w14:textId="77777777" w:rsidR="003270E8" w:rsidRPr="0095388B" w:rsidRDefault="003270E8" w:rsidP="003270E8">
      <w:pPr>
        <w:rPr>
          <w:rFonts w:ascii="Candara" w:hAnsi="Candara" w:cs="Arial"/>
        </w:rPr>
      </w:pPr>
    </w:p>
    <w:p w14:paraId="2013D6F9" w14:textId="77777777" w:rsidR="003270E8" w:rsidRPr="0095388B" w:rsidRDefault="003270E8" w:rsidP="003270E8">
      <w:pPr>
        <w:pStyle w:val="Para-Heading2Bulleted"/>
        <w:numPr>
          <w:ilvl w:val="0"/>
          <w:numId w:val="0"/>
        </w:numPr>
        <w:ind w:left="1440" w:hanging="360"/>
        <w:rPr>
          <w:rFonts w:ascii="Candara" w:hAnsi="Candara" w:cs="Arial"/>
        </w:rPr>
      </w:pPr>
    </w:p>
    <w:p w14:paraId="342ADB69" w14:textId="77777777" w:rsidR="00376E2E" w:rsidRPr="0095388B" w:rsidRDefault="00376E2E" w:rsidP="00376E2E">
      <w:pPr>
        <w:pStyle w:val="Para-Heading2Bulleted"/>
        <w:numPr>
          <w:ilvl w:val="0"/>
          <w:numId w:val="0"/>
        </w:numPr>
        <w:ind w:left="990" w:hanging="360"/>
        <w:rPr>
          <w:rFonts w:ascii="Candara" w:hAnsi="Candara" w:cs="Arial"/>
        </w:rPr>
        <w:sectPr w:rsidR="00376E2E" w:rsidRPr="0095388B" w:rsidSect="004611D6">
          <w:headerReference w:type="default" r:id="rId12"/>
          <w:footerReference w:type="default" r:id="rId13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B301386" w14:textId="36C5EBD5" w:rsidR="0050549B" w:rsidRPr="00A2727F" w:rsidRDefault="00EC5301" w:rsidP="00A674E9">
      <w:pPr>
        <w:pStyle w:val="MainTitle-Numbered"/>
      </w:pPr>
      <w:bookmarkStart w:id="23" w:name="_Toc514260351"/>
      <w:r>
        <w:lastRenderedPageBreak/>
        <w:t>Module</w:t>
      </w:r>
      <w:bookmarkEnd w:id="23"/>
      <w:r>
        <w:t xml:space="preserve"> </w:t>
      </w: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50549B" w:rsidRPr="0095388B" w14:paraId="5644B526" w14:textId="77777777">
        <w:tc>
          <w:tcPr>
            <w:tcW w:w="790" w:type="dxa"/>
            <w:shd w:val="clear" w:color="auto" w:fill="CCCCCC"/>
            <w:vAlign w:val="center"/>
          </w:tcPr>
          <w:p w14:paraId="2E69E75A" w14:textId="77777777" w:rsidR="005F3990" w:rsidRPr="00337986" w:rsidRDefault="0050549B" w:rsidP="00337986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Goals</w:t>
            </w:r>
          </w:p>
        </w:tc>
        <w:tc>
          <w:tcPr>
            <w:tcW w:w="7346" w:type="dxa"/>
          </w:tcPr>
          <w:p w14:paraId="2FDD4249" w14:textId="4CBF01D6" w:rsidR="0050549B" w:rsidRPr="0095388B" w:rsidRDefault="002E18B6" w:rsidP="003A690C">
            <w:pPr>
              <w:pStyle w:val="Para-Heading2Bulleted"/>
              <w:numPr>
                <w:ilvl w:val="0"/>
                <w:numId w:val="8"/>
              </w:numPr>
              <w:jc w:val="left"/>
            </w:pPr>
            <w:r>
              <w:t xml:space="preserve">Working on </w:t>
            </w:r>
            <w:r w:rsidR="00D72D86">
              <w:t>Node JS Modules &amp; basics</w:t>
            </w:r>
          </w:p>
        </w:tc>
      </w:tr>
      <w:tr w:rsidR="0050549B" w:rsidRPr="0095388B" w14:paraId="493D583C" w14:textId="77777777">
        <w:tc>
          <w:tcPr>
            <w:tcW w:w="790" w:type="dxa"/>
            <w:shd w:val="clear" w:color="auto" w:fill="CCCCCC"/>
            <w:vAlign w:val="center"/>
          </w:tcPr>
          <w:p w14:paraId="24E64959" w14:textId="77777777" w:rsidR="0050549B" w:rsidRPr="00337986" w:rsidRDefault="0050549B" w:rsidP="00337986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Time</w:t>
            </w:r>
          </w:p>
        </w:tc>
        <w:tc>
          <w:tcPr>
            <w:tcW w:w="7346" w:type="dxa"/>
          </w:tcPr>
          <w:p w14:paraId="3198AD4E" w14:textId="5003CFAC" w:rsidR="0050549B" w:rsidRPr="0095388B" w:rsidRDefault="00516B52" w:rsidP="00337986">
            <w:r>
              <w:t>6</w:t>
            </w:r>
            <w:r w:rsidR="0050549B" w:rsidRPr="0095388B">
              <w:t>0 minutes</w:t>
            </w:r>
          </w:p>
        </w:tc>
      </w:tr>
      <w:tr w:rsidR="00591696" w:rsidRPr="0095388B" w14:paraId="326C95E0" w14:textId="77777777">
        <w:tc>
          <w:tcPr>
            <w:tcW w:w="790" w:type="dxa"/>
            <w:shd w:val="clear" w:color="auto" w:fill="CCCCCC"/>
            <w:vAlign w:val="center"/>
          </w:tcPr>
          <w:p w14:paraId="516ED9E6" w14:textId="77777777" w:rsidR="00591696" w:rsidRPr="00337986" w:rsidRDefault="00591696" w:rsidP="00337986">
            <w:pPr>
              <w:rPr>
                <w:rStyle w:val="StyleNormalBold"/>
              </w:rPr>
            </w:pPr>
          </w:p>
        </w:tc>
        <w:tc>
          <w:tcPr>
            <w:tcW w:w="7346" w:type="dxa"/>
          </w:tcPr>
          <w:p w14:paraId="24AA402C" w14:textId="77777777" w:rsidR="00591696" w:rsidRPr="0095388B" w:rsidRDefault="00591696" w:rsidP="00337986"/>
        </w:tc>
      </w:tr>
    </w:tbl>
    <w:p w14:paraId="0ABE8D91" w14:textId="77777777" w:rsidR="0050549B" w:rsidRDefault="0050549B" w:rsidP="00A2727F"/>
    <w:p w14:paraId="195876E3" w14:textId="5B025A08" w:rsidR="00CD7ACD" w:rsidRDefault="00CD7ACD" w:rsidP="00CD7ACD">
      <w:pPr>
        <w:pStyle w:val="ListParagraph"/>
        <w:numPr>
          <w:ilvl w:val="1"/>
          <w:numId w:val="20"/>
        </w:numPr>
      </w:pPr>
      <w:r w:rsidRPr="00A36251">
        <w:t xml:space="preserve">Create a </w:t>
      </w:r>
      <w:r>
        <w:rPr>
          <w:b/>
        </w:rPr>
        <w:t>prob1.js</w:t>
      </w:r>
      <w:r>
        <w:t xml:space="preserve"> </w:t>
      </w:r>
      <w:r w:rsidRPr="00A36251">
        <w:t xml:space="preserve"> containing script. In this script, declare an array of 6 employee nam</w:t>
      </w:r>
      <w:r>
        <w:t>es and display it in the console using node .</w:t>
      </w:r>
    </w:p>
    <w:p w14:paraId="44506368" w14:textId="5DE60515" w:rsidR="00CD7ACD" w:rsidRDefault="00CD7ACD" w:rsidP="00CD7ACD">
      <w:pPr>
        <w:pStyle w:val="ListParagraph"/>
        <w:numPr>
          <w:ilvl w:val="1"/>
          <w:numId w:val="20"/>
        </w:numPr>
      </w:pPr>
      <w:r>
        <w:t xml:space="preserve">Create  a node server read the data from the file and display on the console </w:t>
      </w:r>
    </w:p>
    <w:p w14:paraId="0444C92A" w14:textId="5C5DD2A4" w:rsidR="00CD7ACD" w:rsidRDefault="00CD7ACD" w:rsidP="00CD7ACD">
      <w:pPr>
        <w:pStyle w:val="ListParagraph"/>
        <w:numPr>
          <w:ilvl w:val="1"/>
          <w:numId w:val="20"/>
        </w:numPr>
      </w:pPr>
      <w:r>
        <w:t xml:space="preserve">Create a node server write the data into the file </w:t>
      </w:r>
    </w:p>
    <w:p w14:paraId="3B5D8B64" w14:textId="2182E3D8" w:rsidR="00F81BD8" w:rsidRPr="00CD7ACD" w:rsidRDefault="00F81BD8" w:rsidP="00CD7ACD">
      <w:pPr>
        <w:pStyle w:val="ListParagraph"/>
        <w:numPr>
          <w:ilvl w:val="1"/>
          <w:numId w:val="20"/>
        </w:numPr>
      </w:pPr>
      <w:r>
        <w:t xml:space="preserve">Create a Web Application using node where user can enter username ,password &amp; by using request &amp; response data will transfer to next page  </w:t>
      </w:r>
    </w:p>
    <w:p w14:paraId="14D68361" w14:textId="77777777" w:rsidR="00D7425D" w:rsidRDefault="00D7425D" w:rsidP="00FA2490">
      <w:pPr>
        <w:pStyle w:val="ListParagraph"/>
        <w:ind w:left="360"/>
      </w:pPr>
      <w:r>
        <w:t xml:space="preserve">  </w:t>
      </w:r>
    </w:p>
    <w:p w14:paraId="047AD418" w14:textId="77777777" w:rsidR="00D7425D" w:rsidRDefault="00D7425D" w:rsidP="00591696"/>
    <w:p w14:paraId="77274481" w14:textId="77777777" w:rsidR="00A674E9" w:rsidRDefault="00A674E9" w:rsidP="00591696"/>
    <w:p w14:paraId="387BF403" w14:textId="77777777" w:rsidR="00A674E9" w:rsidRDefault="00A674E9" w:rsidP="00591696"/>
    <w:p w14:paraId="064CE758" w14:textId="77777777" w:rsidR="00A674E9" w:rsidRDefault="00A674E9" w:rsidP="00591696"/>
    <w:p w14:paraId="4F53BCB0" w14:textId="77777777" w:rsidR="00A674E9" w:rsidRDefault="00A674E9" w:rsidP="00591696"/>
    <w:p w14:paraId="5A7A7BBC" w14:textId="77777777" w:rsidR="00A674E9" w:rsidRDefault="00A674E9" w:rsidP="00591696"/>
    <w:p w14:paraId="27E9C64C" w14:textId="77777777" w:rsidR="00A674E9" w:rsidRDefault="00A674E9" w:rsidP="00591696"/>
    <w:p w14:paraId="4E6913C5" w14:textId="77777777" w:rsidR="00A674E9" w:rsidRDefault="00A674E9" w:rsidP="00591696"/>
    <w:p w14:paraId="30285551" w14:textId="77777777" w:rsidR="00A674E9" w:rsidRDefault="00A674E9" w:rsidP="00591696"/>
    <w:p w14:paraId="165DDBB8" w14:textId="77777777" w:rsidR="00A674E9" w:rsidRDefault="00A674E9" w:rsidP="00591696"/>
    <w:p w14:paraId="29C2ECC6" w14:textId="77777777" w:rsidR="00A674E9" w:rsidRDefault="00A674E9" w:rsidP="00591696"/>
    <w:p w14:paraId="360233FC" w14:textId="77777777" w:rsidR="00A674E9" w:rsidRDefault="00A674E9" w:rsidP="00591696"/>
    <w:p w14:paraId="0D910C0A" w14:textId="77777777" w:rsidR="00A674E9" w:rsidRDefault="00A674E9" w:rsidP="00591696"/>
    <w:p w14:paraId="108785AC" w14:textId="77777777" w:rsidR="00A674E9" w:rsidRDefault="00A674E9" w:rsidP="00591696"/>
    <w:p w14:paraId="3A1FC724" w14:textId="77777777" w:rsidR="00A674E9" w:rsidRDefault="00A674E9" w:rsidP="00591696"/>
    <w:p w14:paraId="702777A2" w14:textId="77777777" w:rsidR="00A674E9" w:rsidRDefault="00A674E9" w:rsidP="00591696"/>
    <w:p w14:paraId="35256D99" w14:textId="77777777" w:rsidR="00A674E9" w:rsidRDefault="00A674E9" w:rsidP="00591696"/>
    <w:p w14:paraId="77EA6836" w14:textId="77777777" w:rsidR="00A674E9" w:rsidRDefault="00A674E9" w:rsidP="00591696"/>
    <w:p w14:paraId="76ACD374" w14:textId="77777777" w:rsidR="00A674E9" w:rsidRDefault="00A674E9" w:rsidP="00591696"/>
    <w:p w14:paraId="5F390273" w14:textId="77777777" w:rsidR="00A674E9" w:rsidRDefault="00A674E9" w:rsidP="00591696"/>
    <w:p w14:paraId="291FD29D" w14:textId="77777777" w:rsidR="00A674E9" w:rsidRDefault="00A674E9" w:rsidP="00591696"/>
    <w:p w14:paraId="44DFACE6" w14:textId="77777777" w:rsidR="00A674E9" w:rsidRDefault="00A674E9" w:rsidP="00591696"/>
    <w:p w14:paraId="53F8C18E" w14:textId="77777777" w:rsidR="00A674E9" w:rsidRDefault="00A674E9" w:rsidP="00591696"/>
    <w:p w14:paraId="092641CD" w14:textId="77777777" w:rsidR="00A674E9" w:rsidRDefault="00A674E9" w:rsidP="00591696"/>
    <w:p w14:paraId="1BB70774" w14:textId="77777777" w:rsidR="00A674E9" w:rsidRDefault="00A674E9" w:rsidP="00591696"/>
    <w:p w14:paraId="57A5A689" w14:textId="77777777" w:rsidR="00A674E9" w:rsidRDefault="00A674E9" w:rsidP="00591696"/>
    <w:p w14:paraId="08F2B4DB" w14:textId="77777777" w:rsidR="00A674E9" w:rsidRDefault="00A674E9" w:rsidP="00591696"/>
    <w:p w14:paraId="6210FC4A" w14:textId="77777777" w:rsidR="00A674E9" w:rsidRDefault="00A674E9" w:rsidP="00591696"/>
    <w:p w14:paraId="40AB8EB4" w14:textId="77777777" w:rsidR="00A674E9" w:rsidRDefault="00A674E9" w:rsidP="00591696"/>
    <w:p w14:paraId="108E77D8" w14:textId="77777777" w:rsidR="00A674E9" w:rsidRDefault="00A674E9" w:rsidP="00591696"/>
    <w:p w14:paraId="449854E3" w14:textId="77777777" w:rsidR="00A674E9" w:rsidRDefault="00A674E9" w:rsidP="00591696"/>
    <w:p w14:paraId="22FD63E1" w14:textId="77777777" w:rsidR="00D7425D" w:rsidRDefault="00D7425D" w:rsidP="00591696"/>
    <w:p w14:paraId="1666B985" w14:textId="77777777" w:rsidR="00CD7ACD" w:rsidRDefault="00CD7ACD" w:rsidP="00591696"/>
    <w:p w14:paraId="7DE7D1EB" w14:textId="77777777" w:rsidR="00CD7ACD" w:rsidRDefault="00CD7ACD" w:rsidP="00591696"/>
    <w:p w14:paraId="416D23D3" w14:textId="77777777" w:rsidR="00CD7ACD" w:rsidRDefault="00CD7ACD" w:rsidP="00591696"/>
    <w:p w14:paraId="13042E72" w14:textId="77777777" w:rsidR="00CD7ACD" w:rsidRDefault="00CD7ACD" w:rsidP="00591696"/>
    <w:p w14:paraId="22768842" w14:textId="77777777" w:rsidR="00CD7ACD" w:rsidRDefault="00CD7ACD" w:rsidP="00591696"/>
    <w:p w14:paraId="38561256" w14:textId="77777777" w:rsidR="00CD7ACD" w:rsidRPr="00591696" w:rsidRDefault="00CD7ACD" w:rsidP="00591696"/>
    <w:p w14:paraId="6DED794A" w14:textId="7AE172E6" w:rsidR="006E2AA2" w:rsidRPr="00953DB2" w:rsidRDefault="005E3007" w:rsidP="005E3007">
      <w:pPr>
        <w:pStyle w:val="MainTitle-Numbered"/>
      </w:pPr>
      <w:bookmarkStart w:id="24" w:name="_Toc514260352"/>
      <w:r w:rsidRPr="005E3007">
        <w:t>Mongo Db with Node JS</w:t>
      </w:r>
      <w:bookmarkEnd w:id="24"/>
    </w:p>
    <w:p w14:paraId="4A5301D2" w14:textId="77777777" w:rsidR="00DD2C4C" w:rsidRPr="00A2727F" w:rsidRDefault="00DD2C4C" w:rsidP="00A2727F"/>
    <w:tbl>
      <w:tblPr>
        <w:tblW w:w="8028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21"/>
        <w:gridCol w:w="7207"/>
      </w:tblGrid>
      <w:tr w:rsidR="000F2C29" w:rsidRPr="0095388B" w14:paraId="50492554" w14:textId="77777777">
        <w:tc>
          <w:tcPr>
            <w:tcW w:w="821" w:type="dxa"/>
            <w:shd w:val="clear" w:color="auto" w:fill="CCCCCC"/>
            <w:vAlign w:val="center"/>
          </w:tcPr>
          <w:p w14:paraId="6D79AB87" w14:textId="77777777" w:rsidR="000F2C29" w:rsidRPr="00213687" w:rsidRDefault="000F2C29" w:rsidP="00706953">
            <w:pPr>
              <w:spacing w:line="360" w:lineRule="auto"/>
              <w:jc w:val="center"/>
              <w:rPr>
                <w:rStyle w:val="StyleNormalBold"/>
              </w:rPr>
            </w:pPr>
            <w:r w:rsidRPr="00213687">
              <w:rPr>
                <w:rStyle w:val="StyleNormalBold"/>
              </w:rPr>
              <w:t>Goals</w:t>
            </w:r>
          </w:p>
          <w:p w14:paraId="6FB65CDD" w14:textId="77777777" w:rsidR="000F2C29" w:rsidRPr="0095388B" w:rsidRDefault="000F2C29" w:rsidP="00706953">
            <w:pPr>
              <w:jc w:val="center"/>
              <w:rPr>
                <w:rFonts w:ascii="Candara" w:hAnsi="Candara" w:cs="Arial"/>
                <w:b/>
                <w:szCs w:val="20"/>
              </w:rPr>
            </w:pPr>
          </w:p>
        </w:tc>
        <w:tc>
          <w:tcPr>
            <w:tcW w:w="7207" w:type="dxa"/>
          </w:tcPr>
          <w:p w14:paraId="4215902F" w14:textId="7CC94194" w:rsidR="000F2C29" w:rsidRPr="0095388B" w:rsidRDefault="00D72D86" w:rsidP="00C45D3C">
            <w:pPr>
              <w:pStyle w:val="StylePara-unlistedbullets"/>
              <w:numPr>
                <w:ilvl w:val="0"/>
                <w:numId w:val="9"/>
              </w:numPr>
            </w:pPr>
            <w:r>
              <w:t>Working on Mongo Db &amp; Node JS</w:t>
            </w:r>
          </w:p>
        </w:tc>
      </w:tr>
      <w:tr w:rsidR="000F2C29" w:rsidRPr="0095388B" w14:paraId="7FCEE9FE" w14:textId="77777777">
        <w:tc>
          <w:tcPr>
            <w:tcW w:w="821" w:type="dxa"/>
            <w:shd w:val="clear" w:color="auto" w:fill="CCCCCC"/>
            <w:vAlign w:val="center"/>
          </w:tcPr>
          <w:p w14:paraId="2129E195" w14:textId="77777777" w:rsidR="00751C53" w:rsidRPr="00213687" w:rsidRDefault="000F2C29" w:rsidP="00706953">
            <w:pPr>
              <w:spacing w:line="360" w:lineRule="auto"/>
              <w:jc w:val="center"/>
              <w:rPr>
                <w:rStyle w:val="StyleNormalBold"/>
              </w:rPr>
            </w:pPr>
            <w:r w:rsidRPr="00213687">
              <w:rPr>
                <w:rStyle w:val="StyleNormalBold"/>
              </w:rPr>
              <w:t>Time</w:t>
            </w:r>
          </w:p>
        </w:tc>
        <w:tc>
          <w:tcPr>
            <w:tcW w:w="7207" w:type="dxa"/>
            <w:vAlign w:val="center"/>
          </w:tcPr>
          <w:p w14:paraId="5EBFD157" w14:textId="675BBE29" w:rsidR="000F2C29" w:rsidRPr="0095388B" w:rsidRDefault="00516B52" w:rsidP="00EC5F79">
            <w:pPr>
              <w:pStyle w:val="StylePara"/>
              <w:ind w:left="0"/>
            </w:pPr>
            <w:r>
              <w:t>1</w:t>
            </w:r>
            <w:r w:rsidR="00A674E9">
              <w:t>20</w:t>
            </w:r>
            <w:r w:rsidR="00BA4B57" w:rsidRPr="0095388B">
              <w:t xml:space="preserve"> min</w:t>
            </w:r>
            <w:r w:rsidR="000F2C29" w:rsidRPr="0095388B">
              <w:t>utes</w:t>
            </w:r>
          </w:p>
        </w:tc>
      </w:tr>
    </w:tbl>
    <w:p w14:paraId="3FF3AAFC" w14:textId="77777777" w:rsidR="00A674E9" w:rsidRDefault="00A674E9" w:rsidP="00A674E9">
      <w:pPr>
        <w:pStyle w:val="Heading2"/>
      </w:pPr>
    </w:p>
    <w:p w14:paraId="79B86D5B" w14:textId="79C9A258" w:rsidR="00516B52" w:rsidRPr="00D72D86" w:rsidRDefault="00516B52" w:rsidP="00516B52">
      <w:pPr>
        <w:pStyle w:val="ListParagraph"/>
        <w:numPr>
          <w:ilvl w:val="0"/>
          <w:numId w:val="20"/>
        </w:numPr>
        <w:rPr>
          <w:b/>
        </w:rPr>
      </w:pPr>
      <w:r w:rsidRPr="00D72D86">
        <w:rPr>
          <w:b/>
        </w:rPr>
        <w:t>Create a console base application using node &amp; Mongo Db where we can do following operation .</w:t>
      </w:r>
    </w:p>
    <w:p w14:paraId="01F36D2D" w14:textId="4F84EAD8" w:rsidR="00A674E9" w:rsidRDefault="00516B52" w:rsidP="00516B52">
      <w:pPr>
        <w:pStyle w:val="ListParagraph"/>
        <w:numPr>
          <w:ilvl w:val="0"/>
          <w:numId w:val="21"/>
        </w:numPr>
      </w:pPr>
      <w:r>
        <w:t>Insert the static Data such as product ID, product name, product cost &amp; product description  in Mongo Db  using node</w:t>
      </w:r>
    </w:p>
    <w:p w14:paraId="17D85C41" w14:textId="4AD9F70C" w:rsidR="00516B52" w:rsidRDefault="00516B52" w:rsidP="00516B52">
      <w:pPr>
        <w:pStyle w:val="ListParagraph"/>
        <w:numPr>
          <w:ilvl w:val="0"/>
          <w:numId w:val="21"/>
        </w:numPr>
      </w:pPr>
      <w:r>
        <w:t>Get All Data</w:t>
      </w:r>
    </w:p>
    <w:p w14:paraId="3932360A" w14:textId="51941422" w:rsidR="00516B52" w:rsidRDefault="00516B52" w:rsidP="00516B52">
      <w:pPr>
        <w:pStyle w:val="ListParagraph"/>
        <w:numPr>
          <w:ilvl w:val="0"/>
          <w:numId w:val="21"/>
        </w:numPr>
      </w:pPr>
      <w:r>
        <w:t>Get Date based on product id</w:t>
      </w:r>
    </w:p>
    <w:p w14:paraId="564FE1BE" w14:textId="68872127" w:rsidR="00516B52" w:rsidRDefault="00516B52" w:rsidP="00516B52">
      <w:pPr>
        <w:pStyle w:val="ListParagraph"/>
        <w:numPr>
          <w:ilvl w:val="0"/>
          <w:numId w:val="21"/>
        </w:numPr>
      </w:pPr>
      <w:r>
        <w:t>Delete Data based on product id</w:t>
      </w:r>
    </w:p>
    <w:p w14:paraId="77F51394" w14:textId="1C3E98B7" w:rsidR="002101F9" w:rsidRDefault="00516B52" w:rsidP="00516B52">
      <w:pPr>
        <w:pStyle w:val="ListParagraph"/>
        <w:numPr>
          <w:ilvl w:val="0"/>
          <w:numId w:val="21"/>
        </w:numPr>
      </w:pPr>
      <w:r>
        <w:t>Update data based on product id</w:t>
      </w:r>
      <w:bookmarkStart w:id="25" w:name="_Toc448909942"/>
    </w:p>
    <w:p w14:paraId="21D38D8F" w14:textId="77777777" w:rsidR="00516B52" w:rsidRDefault="00516B52" w:rsidP="00516B52"/>
    <w:p w14:paraId="0563F884" w14:textId="77777777" w:rsidR="00516B52" w:rsidRDefault="00516B52" w:rsidP="00516B52"/>
    <w:p w14:paraId="67419659" w14:textId="77777777" w:rsidR="00516B52" w:rsidRDefault="00516B52" w:rsidP="00516B52"/>
    <w:p w14:paraId="5A31CF96" w14:textId="77777777" w:rsidR="00516B52" w:rsidRDefault="00516B52" w:rsidP="00516B52"/>
    <w:p w14:paraId="43F5A5FA" w14:textId="77777777" w:rsidR="00516B52" w:rsidRDefault="00516B52" w:rsidP="00516B52"/>
    <w:p w14:paraId="41ED44A8" w14:textId="77777777" w:rsidR="00516B52" w:rsidRDefault="00516B52" w:rsidP="00516B52"/>
    <w:p w14:paraId="466FBCE5" w14:textId="77777777" w:rsidR="00516B52" w:rsidRDefault="00516B52" w:rsidP="00516B52"/>
    <w:p w14:paraId="47AE6B31" w14:textId="77777777" w:rsidR="00516B52" w:rsidRDefault="00516B52" w:rsidP="00516B52"/>
    <w:p w14:paraId="09531404" w14:textId="77777777" w:rsidR="00516B52" w:rsidRDefault="00516B52" w:rsidP="00516B52"/>
    <w:p w14:paraId="53338F6E" w14:textId="77777777" w:rsidR="00516B52" w:rsidRDefault="00516B52" w:rsidP="00516B52"/>
    <w:p w14:paraId="7C124EB7" w14:textId="77777777" w:rsidR="00516B52" w:rsidRDefault="00516B52" w:rsidP="00516B52"/>
    <w:p w14:paraId="6562C7ED" w14:textId="77777777" w:rsidR="00516B52" w:rsidRDefault="00516B52" w:rsidP="00516B52"/>
    <w:p w14:paraId="199CBC45" w14:textId="77777777" w:rsidR="00516B52" w:rsidRDefault="00516B52" w:rsidP="00516B52"/>
    <w:p w14:paraId="2CEF6F7F" w14:textId="77777777" w:rsidR="00516B52" w:rsidRDefault="00516B52" w:rsidP="00516B52"/>
    <w:p w14:paraId="78951919" w14:textId="77777777" w:rsidR="00516B52" w:rsidRDefault="00516B52" w:rsidP="00516B52"/>
    <w:p w14:paraId="0AF0DC9B" w14:textId="77777777" w:rsidR="00516B52" w:rsidRDefault="00516B52" w:rsidP="00516B52"/>
    <w:p w14:paraId="554BD7FC" w14:textId="77777777" w:rsidR="00516B52" w:rsidRDefault="00516B52" w:rsidP="00516B52"/>
    <w:p w14:paraId="59A9C8CB" w14:textId="77777777" w:rsidR="00516B52" w:rsidRDefault="00516B52" w:rsidP="00516B52"/>
    <w:p w14:paraId="61890350" w14:textId="77777777" w:rsidR="00516B52" w:rsidRDefault="00516B52" w:rsidP="00516B52"/>
    <w:p w14:paraId="6050FFA8" w14:textId="77777777" w:rsidR="00516B52" w:rsidRDefault="00516B52" w:rsidP="00516B52"/>
    <w:p w14:paraId="1E6CC9F1" w14:textId="77777777" w:rsidR="00516B52" w:rsidRDefault="00516B52" w:rsidP="00516B52"/>
    <w:p w14:paraId="4E8BEA55" w14:textId="77777777" w:rsidR="00516B52" w:rsidRDefault="00516B52" w:rsidP="00516B52"/>
    <w:p w14:paraId="68A9992A" w14:textId="77777777" w:rsidR="00516B52" w:rsidRDefault="00516B52" w:rsidP="00516B52"/>
    <w:p w14:paraId="4D65DBBD" w14:textId="77777777" w:rsidR="00516B52" w:rsidRDefault="00516B52" w:rsidP="00516B52"/>
    <w:p w14:paraId="57ABC8AF" w14:textId="77777777" w:rsidR="00516B52" w:rsidRDefault="00516B52" w:rsidP="00516B52"/>
    <w:p w14:paraId="0FFD1DAA" w14:textId="77777777" w:rsidR="002101F9" w:rsidRDefault="002101F9" w:rsidP="00DE7A38">
      <w:pPr>
        <w:pStyle w:val="MainTitle-Numbered"/>
        <w:numPr>
          <w:ilvl w:val="0"/>
          <w:numId w:val="0"/>
        </w:numPr>
      </w:pPr>
    </w:p>
    <w:p w14:paraId="7C67B0D6" w14:textId="77777777" w:rsidR="002101F9" w:rsidRDefault="002101F9" w:rsidP="00DE7A38">
      <w:pPr>
        <w:pStyle w:val="MainTitle-Numbered"/>
        <w:numPr>
          <w:ilvl w:val="0"/>
          <w:numId w:val="0"/>
        </w:numPr>
      </w:pPr>
    </w:p>
    <w:p w14:paraId="30F7F6C8" w14:textId="77777777" w:rsidR="002101F9" w:rsidRDefault="002101F9" w:rsidP="00DE7A38">
      <w:pPr>
        <w:pStyle w:val="MainTitle-Numbered"/>
        <w:numPr>
          <w:ilvl w:val="0"/>
          <w:numId w:val="0"/>
        </w:numPr>
      </w:pPr>
    </w:p>
    <w:p w14:paraId="33C32602" w14:textId="77777777" w:rsidR="002E18B6" w:rsidRDefault="002E18B6" w:rsidP="00DE7A38">
      <w:pPr>
        <w:pStyle w:val="MainTitle-Numbered"/>
        <w:numPr>
          <w:ilvl w:val="0"/>
          <w:numId w:val="0"/>
        </w:numPr>
      </w:pPr>
    </w:p>
    <w:p w14:paraId="6095DBEA" w14:textId="6554E652" w:rsidR="00DE7A38" w:rsidRDefault="002B4C1D" w:rsidP="00DE7A38">
      <w:pPr>
        <w:pStyle w:val="MainTitle-Numbered"/>
        <w:numPr>
          <w:ilvl w:val="0"/>
          <w:numId w:val="0"/>
        </w:numPr>
      </w:pPr>
      <w:bookmarkStart w:id="26" w:name="_Toc514260353"/>
      <w:r>
        <w:t>Lab 3</w:t>
      </w:r>
      <w:r w:rsidR="004E7DDA">
        <w:t xml:space="preserve"> </w:t>
      </w:r>
      <w:r>
        <w:t xml:space="preserve"> </w:t>
      </w:r>
      <w:r w:rsidRPr="002B4C1D">
        <w:t>Express Js with Mongo Db Node</w:t>
      </w:r>
      <w:bookmarkEnd w:id="26"/>
    </w:p>
    <w:tbl>
      <w:tblPr>
        <w:tblW w:w="8298" w:type="dxa"/>
        <w:tblInd w:w="55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952"/>
        <w:gridCol w:w="7346"/>
      </w:tblGrid>
      <w:tr w:rsidR="00DE7A38" w:rsidRPr="0095388B" w14:paraId="029C37BA" w14:textId="77777777" w:rsidTr="00313004">
        <w:tc>
          <w:tcPr>
            <w:tcW w:w="952" w:type="dxa"/>
            <w:shd w:val="clear" w:color="auto" w:fill="CCCCCC"/>
            <w:vAlign w:val="center"/>
          </w:tcPr>
          <w:p w14:paraId="70227AE5" w14:textId="77777777" w:rsidR="00DE7A38" w:rsidRPr="00337986" w:rsidRDefault="00DE7A38" w:rsidP="00313004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Goals</w:t>
            </w:r>
          </w:p>
        </w:tc>
        <w:tc>
          <w:tcPr>
            <w:tcW w:w="7346" w:type="dxa"/>
          </w:tcPr>
          <w:p w14:paraId="75D189B1" w14:textId="75390AE9" w:rsidR="00DE7A38" w:rsidRPr="005E3918" w:rsidRDefault="00C033A1" w:rsidP="00C45D3C">
            <w:pPr>
              <w:pStyle w:val="Para-Heading2Bulleted"/>
              <w:numPr>
                <w:ilvl w:val="0"/>
                <w:numId w:val="8"/>
              </w:numPr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Working on Node with Mongo</w:t>
            </w:r>
          </w:p>
        </w:tc>
      </w:tr>
      <w:tr w:rsidR="00DE7A38" w:rsidRPr="0095388B" w14:paraId="4D1E487C" w14:textId="77777777" w:rsidTr="00313004">
        <w:tc>
          <w:tcPr>
            <w:tcW w:w="952" w:type="dxa"/>
            <w:shd w:val="clear" w:color="auto" w:fill="CCCCCC"/>
            <w:vAlign w:val="center"/>
          </w:tcPr>
          <w:p w14:paraId="3E1287C1" w14:textId="77777777" w:rsidR="00DE7A38" w:rsidRPr="00337986" w:rsidRDefault="00DE7A38" w:rsidP="00313004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Time</w:t>
            </w:r>
          </w:p>
        </w:tc>
        <w:tc>
          <w:tcPr>
            <w:tcW w:w="7346" w:type="dxa"/>
          </w:tcPr>
          <w:p w14:paraId="67EEBEE5" w14:textId="6B4AC8BD" w:rsidR="00DE7A38" w:rsidRPr="0095388B" w:rsidRDefault="00BC7D60" w:rsidP="00516B52">
            <w:pPr>
              <w:pStyle w:val="ListParagraph"/>
              <w:numPr>
                <w:ilvl w:val="0"/>
                <w:numId w:val="22"/>
              </w:numPr>
            </w:pPr>
            <w:r>
              <w:t>M</w:t>
            </w:r>
            <w:r w:rsidR="00DE7A38" w:rsidRPr="0095388B">
              <w:t>inutes</w:t>
            </w:r>
          </w:p>
        </w:tc>
      </w:tr>
    </w:tbl>
    <w:p w14:paraId="1DCF891A" w14:textId="77777777" w:rsidR="00DE7A38" w:rsidRPr="00D72D86" w:rsidRDefault="00DE7A38" w:rsidP="00D72D86">
      <w:pPr>
        <w:pStyle w:val="Heading2"/>
        <w:rPr>
          <w:b/>
        </w:rPr>
      </w:pPr>
    </w:p>
    <w:p w14:paraId="3C1F0A4A" w14:textId="4F88A114" w:rsidR="00516B52" w:rsidRPr="00D72D86" w:rsidRDefault="00516B52" w:rsidP="00D72D86">
      <w:pPr>
        <w:ind w:left="360"/>
        <w:rPr>
          <w:b/>
        </w:rPr>
      </w:pPr>
      <w:r w:rsidRPr="00D72D86">
        <w:rPr>
          <w:b/>
        </w:rPr>
        <w:t>3.1 Consider Below JSON File:</w:t>
      </w:r>
    </w:p>
    <w:p w14:paraId="0DDA8520" w14:textId="77777777" w:rsidR="00516B52" w:rsidRDefault="00516B52" w:rsidP="00D72D86">
      <w:pPr>
        <w:ind w:left="360"/>
        <w:jc w:val="both"/>
      </w:pPr>
    </w:p>
    <w:p w14:paraId="1331DC51" w14:textId="77777777" w:rsidR="00516B52" w:rsidRDefault="00516B52" w:rsidP="00516B52">
      <w:pPr>
        <w:ind w:left="360"/>
      </w:pPr>
      <w:r>
        <w:t>var employees = {</w:t>
      </w:r>
    </w:p>
    <w:p w14:paraId="7ADDD209" w14:textId="77777777" w:rsidR="00516B52" w:rsidRDefault="00516B52" w:rsidP="00516B52">
      <w:pPr>
        <w:ind w:left="360"/>
      </w:pPr>
      <w:r>
        <w:t xml:space="preserve">  employee: [</w:t>
      </w:r>
    </w:p>
    <w:p w14:paraId="2ACF8F78" w14:textId="77777777" w:rsidR="00516B52" w:rsidRDefault="00516B52" w:rsidP="00516B52">
      <w:pPr>
        <w:ind w:left="360"/>
      </w:pPr>
      <w:r>
        <w:t xml:space="preserve">    {</w:t>
      </w:r>
    </w:p>
    <w:p w14:paraId="77BFAD28" w14:textId="77777777" w:rsidR="00516B52" w:rsidRDefault="00516B52" w:rsidP="00516B52">
      <w:pPr>
        <w:ind w:left="360"/>
      </w:pPr>
      <w:r>
        <w:t xml:space="preserve">      "empId": 1001,</w:t>
      </w:r>
    </w:p>
    <w:p w14:paraId="0F62CB13" w14:textId="77777777" w:rsidR="00516B52" w:rsidRDefault="00516B52" w:rsidP="00516B52">
      <w:pPr>
        <w:ind w:left="360"/>
      </w:pPr>
      <w:r>
        <w:t xml:space="preserve">      "empName": "Jack",</w:t>
      </w:r>
    </w:p>
    <w:p w14:paraId="5C154EF9" w14:textId="77777777" w:rsidR="00516B52" w:rsidRDefault="00516B52" w:rsidP="00516B52">
      <w:pPr>
        <w:ind w:left="360"/>
      </w:pPr>
      <w:r>
        <w:t xml:space="preserve">      "empSalary": 40000,</w:t>
      </w:r>
    </w:p>
    <w:p w14:paraId="388393B4" w14:textId="77777777" w:rsidR="00516B52" w:rsidRDefault="00516B52" w:rsidP="00516B52">
      <w:pPr>
        <w:ind w:left="360"/>
      </w:pPr>
      <w:r>
        <w:t xml:space="preserve">      "empAddress": {</w:t>
      </w:r>
    </w:p>
    <w:p w14:paraId="2AC633CA" w14:textId="77777777" w:rsidR="00516B52" w:rsidRDefault="00516B52" w:rsidP="00516B52">
      <w:pPr>
        <w:ind w:left="360"/>
      </w:pPr>
      <w:r>
        <w:t xml:space="preserve">        "city": "Pune",</w:t>
      </w:r>
    </w:p>
    <w:p w14:paraId="10BD863B" w14:textId="77777777" w:rsidR="00516B52" w:rsidRDefault="00516B52" w:rsidP="00516B52">
      <w:pPr>
        <w:ind w:left="360"/>
      </w:pPr>
      <w:r>
        <w:t xml:space="preserve">        "state": "Maharashtra"</w:t>
      </w:r>
    </w:p>
    <w:p w14:paraId="51D3419A" w14:textId="77777777" w:rsidR="00516B52" w:rsidRDefault="00516B52" w:rsidP="00516B52">
      <w:pPr>
        <w:ind w:left="360"/>
      </w:pPr>
      <w:r>
        <w:t xml:space="preserve">      }</w:t>
      </w:r>
    </w:p>
    <w:p w14:paraId="30888551" w14:textId="77777777" w:rsidR="00516B52" w:rsidRDefault="00516B52" w:rsidP="00516B52">
      <w:pPr>
        <w:ind w:left="360"/>
      </w:pPr>
      <w:r>
        <w:t xml:space="preserve">    },</w:t>
      </w:r>
    </w:p>
    <w:p w14:paraId="006F3C23" w14:textId="77777777" w:rsidR="00516B52" w:rsidRDefault="00516B52" w:rsidP="00516B52">
      <w:pPr>
        <w:ind w:left="360"/>
      </w:pPr>
      <w:r>
        <w:t xml:space="preserve">    {</w:t>
      </w:r>
    </w:p>
    <w:p w14:paraId="4662B7AC" w14:textId="77777777" w:rsidR="00516B52" w:rsidRDefault="00516B52" w:rsidP="00516B52">
      <w:pPr>
        <w:ind w:left="360"/>
      </w:pPr>
      <w:r>
        <w:t xml:space="preserve">      "empId": 1002,</w:t>
      </w:r>
    </w:p>
    <w:p w14:paraId="542D1AB9" w14:textId="77777777" w:rsidR="00516B52" w:rsidRDefault="00516B52" w:rsidP="00516B52">
      <w:pPr>
        <w:ind w:left="360"/>
      </w:pPr>
      <w:r>
        <w:t xml:space="preserve">      "empName": "Jill",</w:t>
      </w:r>
    </w:p>
    <w:p w14:paraId="61671D52" w14:textId="77777777" w:rsidR="00516B52" w:rsidRDefault="00516B52" w:rsidP="00516B52">
      <w:pPr>
        <w:ind w:left="360"/>
      </w:pPr>
      <w:r>
        <w:t xml:space="preserve">      "empSalary": 42000,</w:t>
      </w:r>
    </w:p>
    <w:p w14:paraId="4BDCC521" w14:textId="77777777" w:rsidR="00516B52" w:rsidRDefault="00516B52" w:rsidP="00516B52">
      <w:pPr>
        <w:ind w:left="360"/>
      </w:pPr>
      <w:r>
        <w:t xml:space="preserve">      "empAddress": {</w:t>
      </w:r>
    </w:p>
    <w:p w14:paraId="6F8363DE" w14:textId="77777777" w:rsidR="00516B52" w:rsidRDefault="00516B52" w:rsidP="00516B52">
      <w:pPr>
        <w:ind w:left="360"/>
      </w:pPr>
      <w:r>
        <w:t xml:space="preserve">        "city": "Nashik",</w:t>
      </w:r>
    </w:p>
    <w:p w14:paraId="1E9B3688" w14:textId="77777777" w:rsidR="00516B52" w:rsidRDefault="00516B52" w:rsidP="00516B52">
      <w:pPr>
        <w:ind w:left="360"/>
      </w:pPr>
      <w:r>
        <w:t xml:space="preserve">        "state": "Maharashtra"</w:t>
      </w:r>
    </w:p>
    <w:p w14:paraId="4387D50D" w14:textId="77777777" w:rsidR="00516B52" w:rsidRDefault="00516B52" w:rsidP="00516B52">
      <w:pPr>
        <w:ind w:left="360"/>
      </w:pPr>
      <w:r>
        <w:t xml:space="preserve">      }</w:t>
      </w:r>
    </w:p>
    <w:p w14:paraId="4D051ECD" w14:textId="77777777" w:rsidR="00516B52" w:rsidRDefault="00516B52" w:rsidP="00516B52">
      <w:pPr>
        <w:ind w:left="360"/>
      </w:pPr>
      <w:r>
        <w:t xml:space="preserve">    },</w:t>
      </w:r>
    </w:p>
    <w:p w14:paraId="587B7876" w14:textId="77777777" w:rsidR="00516B52" w:rsidRDefault="00516B52" w:rsidP="00516B52">
      <w:pPr>
        <w:ind w:left="360"/>
      </w:pPr>
      <w:r>
        <w:t xml:space="preserve">    {</w:t>
      </w:r>
    </w:p>
    <w:p w14:paraId="13C9267B" w14:textId="77777777" w:rsidR="00516B52" w:rsidRDefault="00516B52" w:rsidP="00516B52">
      <w:pPr>
        <w:ind w:left="360"/>
      </w:pPr>
      <w:r>
        <w:t xml:space="preserve">      "empId": 1003,</w:t>
      </w:r>
    </w:p>
    <w:p w14:paraId="26D5E778" w14:textId="77777777" w:rsidR="00516B52" w:rsidRDefault="00516B52" w:rsidP="00516B52">
      <w:pPr>
        <w:ind w:left="360"/>
      </w:pPr>
      <w:r>
        <w:t xml:space="preserve">      "empName": "Sebastian",</w:t>
      </w:r>
    </w:p>
    <w:p w14:paraId="771DB591" w14:textId="77777777" w:rsidR="00516B52" w:rsidRDefault="00516B52" w:rsidP="00516B52">
      <w:pPr>
        <w:ind w:left="360"/>
      </w:pPr>
      <w:r>
        <w:t xml:space="preserve">      "empSalary": 14000,</w:t>
      </w:r>
    </w:p>
    <w:p w14:paraId="49CB66BF" w14:textId="77777777" w:rsidR="00516B52" w:rsidRDefault="00516B52" w:rsidP="00516B52">
      <w:pPr>
        <w:ind w:left="360"/>
      </w:pPr>
      <w:r>
        <w:t xml:space="preserve">      "empAddress": {</w:t>
      </w:r>
    </w:p>
    <w:p w14:paraId="1B319CF5" w14:textId="77777777" w:rsidR="00516B52" w:rsidRDefault="00516B52" w:rsidP="00516B52">
      <w:pPr>
        <w:ind w:left="360"/>
      </w:pPr>
      <w:r>
        <w:t xml:space="preserve">        "city": "Agra",</w:t>
      </w:r>
    </w:p>
    <w:p w14:paraId="595F283D" w14:textId="77777777" w:rsidR="00516B52" w:rsidRDefault="00516B52" w:rsidP="00516B52">
      <w:pPr>
        <w:ind w:left="360"/>
      </w:pPr>
      <w:r>
        <w:t xml:space="preserve">        "state": "Uttar Pradesh"</w:t>
      </w:r>
    </w:p>
    <w:p w14:paraId="32977FB5" w14:textId="77777777" w:rsidR="00516B52" w:rsidRDefault="00516B52" w:rsidP="00516B52">
      <w:pPr>
        <w:ind w:left="360"/>
      </w:pPr>
      <w:r>
        <w:t xml:space="preserve">      }</w:t>
      </w:r>
    </w:p>
    <w:p w14:paraId="790B0A88" w14:textId="77777777" w:rsidR="00516B52" w:rsidRDefault="00516B52" w:rsidP="00516B52">
      <w:pPr>
        <w:ind w:left="360"/>
      </w:pPr>
      <w:r>
        <w:t xml:space="preserve">    },</w:t>
      </w:r>
    </w:p>
    <w:p w14:paraId="37A0040F" w14:textId="77777777" w:rsidR="00516B52" w:rsidRDefault="00516B52" w:rsidP="00516B52">
      <w:pPr>
        <w:ind w:left="360"/>
      </w:pPr>
      <w:r>
        <w:t xml:space="preserve">    {</w:t>
      </w:r>
    </w:p>
    <w:p w14:paraId="10C888A5" w14:textId="77777777" w:rsidR="00516B52" w:rsidRDefault="00516B52" w:rsidP="00516B52">
      <w:pPr>
        <w:ind w:left="360"/>
      </w:pPr>
      <w:r>
        <w:t xml:space="preserve">      "empId": 1004,</w:t>
      </w:r>
    </w:p>
    <w:p w14:paraId="782EE992" w14:textId="77777777" w:rsidR="00516B52" w:rsidRDefault="00516B52" w:rsidP="00516B52">
      <w:pPr>
        <w:ind w:left="360"/>
      </w:pPr>
      <w:r>
        <w:t xml:space="preserve">      "empName": "Jessica",</w:t>
      </w:r>
    </w:p>
    <w:p w14:paraId="3AC378C1" w14:textId="77777777" w:rsidR="00516B52" w:rsidRDefault="00516B52" w:rsidP="00516B52">
      <w:pPr>
        <w:ind w:left="360"/>
      </w:pPr>
      <w:r>
        <w:t xml:space="preserve">      "empSalary": 30000,</w:t>
      </w:r>
    </w:p>
    <w:p w14:paraId="77FC618C" w14:textId="77777777" w:rsidR="00516B52" w:rsidRDefault="00516B52" w:rsidP="00516B52">
      <w:pPr>
        <w:ind w:left="360"/>
      </w:pPr>
      <w:r>
        <w:t xml:space="preserve">      "empAddress": {</w:t>
      </w:r>
    </w:p>
    <w:p w14:paraId="2837251B" w14:textId="77777777" w:rsidR="00516B52" w:rsidRDefault="00516B52" w:rsidP="00516B52">
      <w:pPr>
        <w:ind w:left="360"/>
      </w:pPr>
      <w:r>
        <w:t xml:space="preserve">        "city": "Lucknow",</w:t>
      </w:r>
    </w:p>
    <w:p w14:paraId="6697505A" w14:textId="77777777" w:rsidR="00516B52" w:rsidRDefault="00516B52" w:rsidP="00516B52">
      <w:pPr>
        <w:ind w:left="360"/>
      </w:pPr>
      <w:r>
        <w:t xml:space="preserve">        "state": "Uttar Pradesh"</w:t>
      </w:r>
    </w:p>
    <w:p w14:paraId="55F27AD7" w14:textId="77777777" w:rsidR="00516B52" w:rsidRDefault="00516B52" w:rsidP="00516B52">
      <w:pPr>
        <w:ind w:left="360"/>
      </w:pPr>
      <w:r>
        <w:t xml:space="preserve">      }</w:t>
      </w:r>
    </w:p>
    <w:p w14:paraId="525F6465" w14:textId="77777777" w:rsidR="00516B52" w:rsidRDefault="00516B52" w:rsidP="00516B52">
      <w:pPr>
        <w:ind w:left="360"/>
      </w:pPr>
      <w:r>
        <w:t xml:space="preserve">    },</w:t>
      </w:r>
    </w:p>
    <w:p w14:paraId="309B4BD0" w14:textId="77777777" w:rsidR="00516B52" w:rsidRDefault="00516B52" w:rsidP="00516B52">
      <w:pPr>
        <w:ind w:left="360"/>
      </w:pPr>
      <w:r>
        <w:t xml:space="preserve">    {</w:t>
      </w:r>
    </w:p>
    <w:p w14:paraId="50B82B3A" w14:textId="77777777" w:rsidR="00516B52" w:rsidRDefault="00516B52" w:rsidP="00516B52">
      <w:pPr>
        <w:ind w:left="360"/>
      </w:pPr>
      <w:r>
        <w:t xml:space="preserve">      "empId": 1005,</w:t>
      </w:r>
    </w:p>
    <w:p w14:paraId="445F208B" w14:textId="77777777" w:rsidR="00516B52" w:rsidRDefault="00516B52" w:rsidP="00516B52">
      <w:pPr>
        <w:ind w:left="360"/>
      </w:pPr>
      <w:r>
        <w:t xml:space="preserve">      "empName": "Terena",</w:t>
      </w:r>
    </w:p>
    <w:p w14:paraId="1070517C" w14:textId="77777777" w:rsidR="00516B52" w:rsidRDefault="00516B52" w:rsidP="00516B52">
      <w:pPr>
        <w:ind w:left="360"/>
      </w:pPr>
      <w:r>
        <w:t xml:space="preserve">      "empSalary": 45000,</w:t>
      </w:r>
    </w:p>
    <w:p w14:paraId="3FF2C57C" w14:textId="77777777" w:rsidR="00516B52" w:rsidRDefault="00516B52" w:rsidP="00516B52">
      <w:pPr>
        <w:ind w:left="360"/>
      </w:pPr>
      <w:r>
        <w:lastRenderedPageBreak/>
        <w:t xml:space="preserve">      "empAddress": {</w:t>
      </w:r>
    </w:p>
    <w:p w14:paraId="5F8EEBCE" w14:textId="77777777" w:rsidR="00516B52" w:rsidRDefault="00516B52" w:rsidP="00516B52">
      <w:pPr>
        <w:ind w:left="360"/>
      </w:pPr>
      <w:r>
        <w:t xml:space="preserve">        "city": "San Diego",</w:t>
      </w:r>
    </w:p>
    <w:p w14:paraId="08F91BCD" w14:textId="77777777" w:rsidR="00516B52" w:rsidRDefault="00516B52" w:rsidP="00516B52">
      <w:pPr>
        <w:ind w:left="360"/>
      </w:pPr>
      <w:r>
        <w:t xml:space="preserve">        "state": "California"</w:t>
      </w:r>
    </w:p>
    <w:p w14:paraId="57AC3268" w14:textId="77777777" w:rsidR="00516B52" w:rsidRDefault="00516B52" w:rsidP="00516B52">
      <w:pPr>
        <w:ind w:left="360"/>
      </w:pPr>
      <w:r>
        <w:t xml:space="preserve">      }</w:t>
      </w:r>
    </w:p>
    <w:p w14:paraId="04169CB2" w14:textId="77777777" w:rsidR="00516B52" w:rsidRDefault="00516B52" w:rsidP="00516B52">
      <w:pPr>
        <w:ind w:left="360"/>
      </w:pPr>
      <w:r>
        <w:t xml:space="preserve">    },</w:t>
      </w:r>
    </w:p>
    <w:p w14:paraId="72861521" w14:textId="77777777" w:rsidR="00516B52" w:rsidRDefault="00516B52" w:rsidP="00516B52">
      <w:pPr>
        <w:ind w:left="360"/>
      </w:pPr>
      <w:r>
        <w:t xml:space="preserve">   {</w:t>
      </w:r>
    </w:p>
    <w:p w14:paraId="1CE5833C" w14:textId="77777777" w:rsidR="00516B52" w:rsidRDefault="00516B52" w:rsidP="00516B52">
      <w:pPr>
        <w:ind w:left="360"/>
      </w:pPr>
      <w:r>
        <w:t xml:space="preserve">      "empId": 1006,</w:t>
      </w:r>
    </w:p>
    <w:p w14:paraId="2BE84C2C" w14:textId="77777777" w:rsidR="00516B52" w:rsidRDefault="00516B52" w:rsidP="00516B52">
      <w:pPr>
        <w:ind w:left="360"/>
      </w:pPr>
      <w:r>
        <w:t xml:space="preserve">      "empName": "Aadel",</w:t>
      </w:r>
    </w:p>
    <w:p w14:paraId="09BEF061" w14:textId="77777777" w:rsidR="00516B52" w:rsidRDefault="00516B52" w:rsidP="00516B52">
      <w:pPr>
        <w:ind w:left="360"/>
      </w:pPr>
      <w:r>
        <w:t xml:space="preserve">      "empSalary": 50000,</w:t>
      </w:r>
    </w:p>
    <w:p w14:paraId="7D187C25" w14:textId="77777777" w:rsidR="00516B52" w:rsidRDefault="00516B52" w:rsidP="00516B52">
      <w:pPr>
        <w:ind w:left="360"/>
      </w:pPr>
      <w:r>
        <w:t xml:space="preserve">      "empAddress": {</w:t>
      </w:r>
    </w:p>
    <w:p w14:paraId="2F5F9F83" w14:textId="77777777" w:rsidR="00516B52" w:rsidRDefault="00516B52" w:rsidP="00516B52">
      <w:pPr>
        <w:ind w:left="360"/>
      </w:pPr>
      <w:r>
        <w:t xml:space="preserve">        "city": "San Jose",</w:t>
      </w:r>
    </w:p>
    <w:p w14:paraId="0277390A" w14:textId="77777777" w:rsidR="00516B52" w:rsidRDefault="00516B52" w:rsidP="00516B52">
      <w:pPr>
        <w:ind w:left="360"/>
      </w:pPr>
      <w:r>
        <w:t xml:space="preserve">        "state": "California"</w:t>
      </w:r>
    </w:p>
    <w:p w14:paraId="32D3DCF2" w14:textId="77777777" w:rsidR="00516B52" w:rsidRDefault="00516B52" w:rsidP="00516B52">
      <w:pPr>
        <w:ind w:left="360"/>
      </w:pPr>
      <w:r>
        <w:t xml:space="preserve">      }</w:t>
      </w:r>
    </w:p>
    <w:p w14:paraId="04CFFF1F" w14:textId="77777777" w:rsidR="00516B52" w:rsidRDefault="00516B52" w:rsidP="00516B52">
      <w:pPr>
        <w:ind w:left="360"/>
      </w:pPr>
      <w:r>
        <w:t xml:space="preserve">    },</w:t>
      </w:r>
    </w:p>
    <w:p w14:paraId="3A7AEC27" w14:textId="77777777" w:rsidR="00516B52" w:rsidRDefault="00516B52" w:rsidP="00516B52">
      <w:pPr>
        <w:ind w:left="360"/>
      </w:pPr>
      <w:r>
        <w:t xml:space="preserve">  ]</w:t>
      </w:r>
    </w:p>
    <w:p w14:paraId="18C26E3C" w14:textId="77777777" w:rsidR="00516B52" w:rsidRDefault="00516B52" w:rsidP="00516B52">
      <w:pPr>
        <w:ind w:left="360"/>
      </w:pPr>
      <w:r>
        <w:t>}</w:t>
      </w:r>
    </w:p>
    <w:p w14:paraId="760BB402" w14:textId="77777777" w:rsidR="00516B52" w:rsidRDefault="00516B52" w:rsidP="00516B52">
      <w:pPr>
        <w:ind w:left="360"/>
      </w:pPr>
    </w:p>
    <w:p w14:paraId="3A05A41E" w14:textId="77777777" w:rsidR="00516B52" w:rsidRDefault="00516B52" w:rsidP="00516B52">
      <w:pPr>
        <w:ind w:left="360"/>
      </w:pPr>
      <w:r>
        <w:t>Using Express TODO below retrievals</w:t>
      </w:r>
    </w:p>
    <w:p w14:paraId="0575E240" w14:textId="77777777" w:rsidR="00516B52" w:rsidRDefault="00516B52" w:rsidP="00516B52">
      <w:pPr>
        <w:ind w:left="360"/>
      </w:pPr>
    </w:p>
    <w:p w14:paraId="16757271" w14:textId="77777777" w:rsidR="00516B52" w:rsidRDefault="00516B52" w:rsidP="00516B52">
      <w:pPr>
        <w:ind w:left="360"/>
      </w:pPr>
      <w:r>
        <w:t>1. Displaying ALL employees</w:t>
      </w:r>
    </w:p>
    <w:p w14:paraId="32B40D94" w14:textId="77777777" w:rsidR="00516B52" w:rsidRDefault="00516B52" w:rsidP="00516B52">
      <w:pPr>
        <w:ind w:left="360"/>
      </w:pPr>
      <w:r>
        <w:t>2. Displaying employees belonging to a specific state</w:t>
      </w:r>
    </w:p>
    <w:p w14:paraId="4079A6E8" w14:textId="77777777" w:rsidR="00516B52" w:rsidRDefault="00516B52" w:rsidP="00516B52">
      <w:pPr>
        <w:ind w:left="360"/>
      </w:pPr>
      <w:r>
        <w:t xml:space="preserve">3. Updating city of employee </w:t>
      </w:r>
    </w:p>
    <w:p w14:paraId="34C3512D" w14:textId="1604D858" w:rsidR="007E6D86" w:rsidRDefault="00516B52" w:rsidP="00516B52">
      <w:pPr>
        <w:ind w:left="360"/>
      </w:pPr>
      <w:r>
        <w:t>4. Adding a new employee.</w:t>
      </w:r>
    </w:p>
    <w:p w14:paraId="3312CC71" w14:textId="77777777" w:rsidR="00D72D86" w:rsidRDefault="00D72D86" w:rsidP="00516B52">
      <w:pPr>
        <w:ind w:left="360"/>
      </w:pPr>
    </w:p>
    <w:p w14:paraId="7339DED1" w14:textId="29C2DC3F" w:rsidR="00D72D86" w:rsidRPr="00D72D86" w:rsidRDefault="00D72D86" w:rsidP="00D72D86">
      <w:pPr>
        <w:rPr>
          <w:b/>
        </w:rPr>
      </w:pPr>
      <w:r w:rsidRPr="00D72D86">
        <w:rPr>
          <w:b/>
        </w:rPr>
        <w:t xml:space="preserve">3.2 Extend assignment 3.2 add all data in Mongo Db &amp; do the following operation  </w:t>
      </w:r>
    </w:p>
    <w:p w14:paraId="1955B99C" w14:textId="77777777" w:rsidR="00D72D86" w:rsidRDefault="00D72D86" w:rsidP="00516B52">
      <w:pPr>
        <w:ind w:left="360"/>
      </w:pPr>
    </w:p>
    <w:p w14:paraId="1A6C20A7" w14:textId="6E143C2F" w:rsidR="00D72D86" w:rsidRDefault="00D72D86" w:rsidP="00D72D86">
      <w:pPr>
        <w:ind w:left="360"/>
      </w:pPr>
      <w:r>
        <w:t>1. Displaying ALL employees</w:t>
      </w:r>
    </w:p>
    <w:p w14:paraId="412D5666" w14:textId="77777777" w:rsidR="00D72D86" w:rsidRDefault="00D72D86" w:rsidP="00D72D86">
      <w:pPr>
        <w:ind w:left="360"/>
      </w:pPr>
      <w:r>
        <w:t>2. Displaying employees belonging to a specific state</w:t>
      </w:r>
    </w:p>
    <w:p w14:paraId="03585595" w14:textId="77777777" w:rsidR="00D72D86" w:rsidRDefault="00D72D86" w:rsidP="00D72D86">
      <w:pPr>
        <w:ind w:left="360"/>
      </w:pPr>
      <w:r>
        <w:t xml:space="preserve">3. Updating city of employee </w:t>
      </w:r>
    </w:p>
    <w:p w14:paraId="6ED7F664" w14:textId="77777777" w:rsidR="00D72D86" w:rsidRDefault="00D72D86" w:rsidP="00D72D86">
      <w:pPr>
        <w:ind w:left="360"/>
      </w:pPr>
      <w:r>
        <w:t>4. Adding a new employee.</w:t>
      </w:r>
    </w:p>
    <w:p w14:paraId="440E0663" w14:textId="77777777" w:rsidR="003A690C" w:rsidRDefault="003A690C" w:rsidP="005F7CE4">
      <w:pPr>
        <w:pStyle w:val="MainTitle"/>
      </w:pPr>
    </w:p>
    <w:p w14:paraId="286491DE" w14:textId="77777777" w:rsidR="00C033A1" w:rsidRDefault="00C033A1" w:rsidP="005F7CE4">
      <w:pPr>
        <w:pStyle w:val="MainTitle"/>
      </w:pPr>
    </w:p>
    <w:p w14:paraId="353CC9FD" w14:textId="77777777" w:rsidR="00C033A1" w:rsidRDefault="00C033A1" w:rsidP="005F7CE4">
      <w:pPr>
        <w:pStyle w:val="MainTitle"/>
      </w:pPr>
    </w:p>
    <w:p w14:paraId="781DCEAA" w14:textId="77777777" w:rsidR="00C033A1" w:rsidRDefault="00C033A1" w:rsidP="005F7CE4">
      <w:pPr>
        <w:pStyle w:val="MainTitle"/>
      </w:pPr>
    </w:p>
    <w:p w14:paraId="2A8E5535" w14:textId="77777777" w:rsidR="00C033A1" w:rsidRDefault="00C033A1" w:rsidP="005F7CE4">
      <w:pPr>
        <w:pStyle w:val="MainTitle"/>
      </w:pPr>
    </w:p>
    <w:p w14:paraId="31679910" w14:textId="77777777" w:rsidR="00C033A1" w:rsidRDefault="00C033A1" w:rsidP="005F7CE4">
      <w:pPr>
        <w:pStyle w:val="MainTitle"/>
      </w:pPr>
    </w:p>
    <w:p w14:paraId="6E67C73D" w14:textId="77777777" w:rsidR="00C033A1" w:rsidRDefault="00C033A1" w:rsidP="005F7CE4">
      <w:pPr>
        <w:pStyle w:val="MainTitle"/>
      </w:pPr>
    </w:p>
    <w:p w14:paraId="1E53537E" w14:textId="77777777" w:rsidR="00C033A1" w:rsidRDefault="00C033A1" w:rsidP="005F7CE4">
      <w:pPr>
        <w:pStyle w:val="MainTitle"/>
      </w:pPr>
    </w:p>
    <w:p w14:paraId="7DB6C4A3" w14:textId="77777777" w:rsidR="00C033A1" w:rsidRDefault="00C033A1" w:rsidP="005F7CE4">
      <w:pPr>
        <w:pStyle w:val="MainTitle"/>
      </w:pPr>
    </w:p>
    <w:p w14:paraId="65D7EF07" w14:textId="77777777" w:rsidR="00C033A1" w:rsidRDefault="00C033A1" w:rsidP="005F7CE4">
      <w:pPr>
        <w:pStyle w:val="MainTitle"/>
      </w:pPr>
    </w:p>
    <w:p w14:paraId="397356BA" w14:textId="37AE53B5" w:rsidR="00C033A1" w:rsidRDefault="00C033A1" w:rsidP="00C033A1">
      <w:pPr>
        <w:pStyle w:val="MainTitle-Numbered"/>
        <w:numPr>
          <w:ilvl w:val="0"/>
          <w:numId w:val="0"/>
        </w:numPr>
      </w:pPr>
      <w:r>
        <w:lastRenderedPageBreak/>
        <w:t>Lab 4</w:t>
      </w:r>
      <w:r>
        <w:t xml:space="preserve">  </w:t>
      </w:r>
      <w:r>
        <w:t>Express Js with PUG/JADE</w:t>
      </w:r>
    </w:p>
    <w:tbl>
      <w:tblPr>
        <w:tblW w:w="8298" w:type="dxa"/>
        <w:tblInd w:w="55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952"/>
        <w:gridCol w:w="7346"/>
      </w:tblGrid>
      <w:tr w:rsidR="00C033A1" w:rsidRPr="0095388B" w14:paraId="6073F64D" w14:textId="77777777" w:rsidTr="00B42042">
        <w:tc>
          <w:tcPr>
            <w:tcW w:w="952" w:type="dxa"/>
            <w:shd w:val="clear" w:color="auto" w:fill="CCCCCC"/>
            <w:vAlign w:val="center"/>
          </w:tcPr>
          <w:p w14:paraId="18D2DF6F" w14:textId="77777777" w:rsidR="00C033A1" w:rsidRPr="00337986" w:rsidRDefault="00C033A1" w:rsidP="00B42042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Goals</w:t>
            </w:r>
          </w:p>
        </w:tc>
        <w:tc>
          <w:tcPr>
            <w:tcW w:w="7346" w:type="dxa"/>
          </w:tcPr>
          <w:p w14:paraId="6CD27233" w14:textId="597A0F7D" w:rsidR="00C033A1" w:rsidRPr="005E3918" w:rsidRDefault="00C033A1" w:rsidP="00B42042">
            <w:pPr>
              <w:pStyle w:val="Para-Heading2Bulleted"/>
              <w:numPr>
                <w:ilvl w:val="0"/>
                <w:numId w:val="8"/>
              </w:numPr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Working on PUG/JADE</w:t>
            </w:r>
          </w:p>
        </w:tc>
      </w:tr>
      <w:tr w:rsidR="00C033A1" w:rsidRPr="0095388B" w14:paraId="072CE50C" w14:textId="77777777" w:rsidTr="00B42042">
        <w:tc>
          <w:tcPr>
            <w:tcW w:w="952" w:type="dxa"/>
            <w:shd w:val="clear" w:color="auto" w:fill="CCCCCC"/>
            <w:vAlign w:val="center"/>
          </w:tcPr>
          <w:p w14:paraId="5BBCD7D7" w14:textId="77777777" w:rsidR="00C033A1" w:rsidRPr="00337986" w:rsidRDefault="00C033A1" w:rsidP="00B42042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Time</w:t>
            </w:r>
          </w:p>
        </w:tc>
        <w:tc>
          <w:tcPr>
            <w:tcW w:w="7346" w:type="dxa"/>
          </w:tcPr>
          <w:p w14:paraId="76B13436" w14:textId="77777777" w:rsidR="00C033A1" w:rsidRPr="0095388B" w:rsidRDefault="00C033A1" w:rsidP="00B42042">
            <w:pPr>
              <w:pStyle w:val="ListParagraph"/>
              <w:numPr>
                <w:ilvl w:val="0"/>
                <w:numId w:val="22"/>
              </w:numPr>
            </w:pPr>
            <w:r>
              <w:t>M</w:t>
            </w:r>
            <w:r w:rsidRPr="0095388B">
              <w:t>inutes</w:t>
            </w:r>
          </w:p>
        </w:tc>
      </w:tr>
    </w:tbl>
    <w:p w14:paraId="605BA059" w14:textId="77777777" w:rsidR="00C033A1" w:rsidRPr="00D72D86" w:rsidRDefault="00C033A1" w:rsidP="00C033A1">
      <w:pPr>
        <w:pStyle w:val="Heading2"/>
        <w:rPr>
          <w:b/>
        </w:rPr>
      </w:pPr>
    </w:p>
    <w:p w14:paraId="332CCC0F" w14:textId="5D270F04" w:rsidR="00C033A1" w:rsidRDefault="00C033A1" w:rsidP="00C033A1">
      <w:pPr>
        <w:pStyle w:val="BodyTextIndent"/>
        <w:ind w:left="0"/>
        <w:rPr>
          <w:rFonts w:ascii="Verdana" w:hAnsi="Verdana" w:cs="Arial"/>
        </w:rPr>
      </w:pPr>
      <w:r w:rsidRPr="00174316">
        <w:rPr>
          <w:rFonts w:ascii="Verdana" w:hAnsi="Verdana" w:cs="Arial"/>
          <w:b/>
          <w:sz w:val="22"/>
          <w:szCs w:val="22"/>
          <w:u w:val="single"/>
        </w:rPr>
        <w:t>Requirement:</w:t>
      </w:r>
      <w:r w:rsidRPr="00137C33">
        <w:rPr>
          <w:rFonts w:ascii="Verdana" w:hAnsi="Verdana" w:cs="Arial"/>
          <w:sz w:val="22"/>
          <w:szCs w:val="22"/>
        </w:rPr>
        <w:t>MagicWorld is an online ticket booking system that enables users to book magic shows which are scheduled in different locations. A user can view the availability of seats in the show and book the show ticket. Payment module of this application is out of scope. Design the web applica</w:t>
      </w:r>
      <w:r>
        <w:rPr>
          <w:rFonts w:ascii="Verdana" w:hAnsi="Verdana" w:cs="Arial"/>
          <w:sz w:val="22"/>
          <w:szCs w:val="22"/>
        </w:rPr>
        <w:t>tion for the same using Node with Express using PUG/Jade</w:t>
      </w:r>
      <w:r>
        <w:rPr>
          <w:rFonts w:ascii="Verdana" w:hAnsi="Verdana" w:cs="Arial"/>
        </w:rPr>
        <w:t>.</w:t>
      </w:r>
    </w:p>
    <w:p w14:paraId="502E8B61" w14:textId="77777777" w:rsidR="00C033A1" w:rsidRDefault="00C033A1" w:rsidP="00C033A1">
      <w:pPr>
        <w:pStyle w:val="BodyTextIndent"/>
        <w:ind w:left="0"/>
        <w:rPr>
          <w:rFonts w:ascii="Verdana" w:hAnsi="Verdana" w:cs="Arial"/>
        </w:rPr>
      </w:pPr>
    </w:p>
    <w:p w14:paraId="24A5E4C7" w14:textId="0B466649" w:rsidR="00C033A1" w:rsidRDefault="00C033A1" w:rsidP="00C033A1">
      <w:pPr>
        <w:pStyle w:val="BodyTextIndent"/>
        <w:ind w:left="0"/>
        <w:rPr>
          <w:rFonts w:ascii="Verdana" w:hAnsi="Verdana" w:cs="Arial"/>
        </w:rPr>
      </w:pPr>
      <w:r>
        <w:rPr>
          <w:rFonts w:ascii="Verdana" w:hAnsi="Verdana" w:cs="Arial"/>
        </w:rPr>
        <w:t>Pug index.pug will show like this data is coming from JSON file</w:t>
      </w:r>
    </w:p>
    <w:p w14:paraId="6917D20A" w14:textId="228E826E" w:rsidR="003A690C" w:rsidRDefault="00C033A1" w:rsidP="005F7CE4">
      <w:pPr>
        <w:pStyle w:val="MainTitle"/>
      </w:pPr>
      <w:r>
        <w:rPr>
          <w:noProof/>
        </w:rPr>
        <w:drawing>
          <wp:inline distT="0" distB="0" distL="0" distR="0" wp14:anchorId="79489D56" wp14:editId="1D88C231">
            <wp:extent cx="4813300" cy="22034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561C3" w14:textId="77777777" w:rsidR="00C033A1" w:rsidRPr="00137C33" w:rsidRDefault="00C033A1" w:rsidP="00C033A1">
      <w:pPr>
        <w:pStyle w:val="BodyTextIndent"/>
        <w:numPr>
          <w:ilvl w:val="0"/>
          <w:numId w:val="23"/>
        </w:numPr>
        <w:rPr>
          <w:rFonts w:ascii="Verdana" w:hAnsi="Verdana" w:cs="Arial"/>
          <w:sz w:val="22"/>
          <w:szCs w:val="22"/>
        </w:rPr>
      </w:pPr>
      <w:r w:rsidRPr="00137C33">
        <w:rPr>
          <w:rFonts w:ascii="Verdana" w:hAnsi="Verdana" w:cs="Arial"/>
          <w:sz w:val="22"/>
          <w:szCs w:val="22"/>
        </w:rPr>
        <w:t xml:space="preserve">If number of seats available for a particular show is greater than 0, then display “Book Now” link </w:t>
      </w:r>
    </w:p>
    <w:p w14:paraId="58843647" w14:textId="77777777" w:rsidR="00C033A1" w:rsidRDefault="00C033A1" w:rsidP="00C033A1">
      <w:pPr>
        <w:pStyle w:val="BodyTextIndent"/>
        <w:numPr>
          <w:ilvl w:val="0"/>
          <w:numId w:val="23"/>
        </w:numPr>
        <w:rPr>
          <w:rFonts w:ascii="Verdana" w:hAnsi="Verdana" w:cs="Arial"/>
          <w:sz w:val="22"/>
          <w:szCs w:val="22"/>
        </w:rPr>
      </w:pPr>
      <w:r w:rsidRPr="00137C33">
        <w:rPr>
          <w:rFonts w:ascii="Verdana" w:hAnsi="Verdana" w:cs="Arial"/>
          <w:sz w:val="22"/>
          <w:szCs w:val="22"/>
        </w:rPr>
        <w:t>If  number of seats available for a particular show is less than or equal to 0, then display “Sold” keyword.</w:t>
      </w:r>
    </w:p>
    <w:p w14:paraId="08EE5A28" w14:textId="77777777" w:rsidR="00C033A1" w:rsidRDefault="00C033A1" w:rsidP="005F7CE4">
      <w:pPr>
        <w:pStyle w:val="MainTitle"/>
      </w:pPr>
    </w:p>
    <w:p w14:paraId="51E1ADD0" w14:textId="7136E7CE" w:rsidR="003A690C" w:rsidRDefault="00C033A1" w:rsidP="005F7CE4">
      <w:pPr>
        <w:pStyle w:val="MainTitle"/>
        <w:rPr>
          <w:rFonts w:ascii="Verdana" w:hAnsi="Verdana" w:cs="Arial"/>
          <w:sz w:val="22"/>
          <w:szCs w:val="22"/>
        </w:rPr>
      </w:pPr>
      <w:r w:rsidRPr="00137C33">
        <w:rPr>
          <w:rFonts w:ascii="Verdana" w:hAnsi="Verdana" w:cs="Arial"/>
          <w:sz w:val="22"/>
          <w:szCs w:val="22"/>
        </w:rPr>
        <w:t xml:space="preserve">Once “BookNow” link is clicked, navigate to </w:t>
      </w:r>
      <w:r w:rsidRPr="00CA33A3">
        <w:rPr>
          <w:rFonts w:ascii="Verdana" w:hAnsi="Verdana" w:cs="Arial"/>
          <w:b/>
          <w:sz w:val="22"/>
          <w:szCs w:val="22"/>
        </w:rPr>
        <w:t>bookNow</w:t>
      </w:r>
      <w:r>
        <w:rPr>
          <w:rFonts w:ascii="Verdana" w:hAnsi="Verdana" w:cs="Arial"/>
          <w:b/>
          <w:sz w:val="22"/>
          <w:szCs w:val="22"/>
        </w:rPr>
        <w:t>.pug</w:t>
      </w:r>
      <w:r w:rsidRPr="00137C33">
        <w:rPr>
          <w:rFonts w:ascii="Verdana" w:hAnsi="Verdana" w:cs="Arial"/>
          <w:sz w:val="22"/>
          <w:szCs w:val="22"/>
        </w:rPr>
        <w:t xml:space="preserve"> page as shown below:</w:t>
      </w:r>
    </w:p>
    <w:p w14:paraId="7E1B868D" w14:textId="77777777" w:rsidR="00C033A1" w:rsidRDefault="00C033A1" w:rsidP="005F7CE4">
      <w:pPr>
        <w:pStyle w:val="MainTitle"/>
        <w:rPr>
          <w:rFonts w:ascii="Verdana" w:hAnsi="Verdana" w:cs="Arial"/>
          <w:sz w:val="22"/>
          <w:szCs w:val="22"/>
        </w:rPr>
      </w:pPr>
    </w:p>
    <w:p w14:paraId="0105CD8E" w14:textId="77777777" w:rsidR="00C033A1" w:rsidRDefault="00C033A1" w:rsidP="005F7CE4">
      <w:pPr>
        <w:pStyle w:val="MainTitle"/>
        <w:rPr>
          <w:rFonts w:ascii="Verdana" w:hAnsi="Verdana" w:cs="Arial"/>
          <w:sz w:val="22"/>
          <w:szCs w:val="22"/>
        </w:rPr>
      </w:pPr>
    </w:p>
    <w:p w14:paraId="56AB7DA7" w14:textId="77777777" w:rsidR="00C033A1" w:rsidRDefault="00C033A1" w:rsidP="005F7CE4">
      <w:pPr>
        <w:pStyle w:val="MainTitle"/>
        <w:rPr>
          <w:rFonts w:ascii="Verdana" w:hAnsi="Verdana" w:cs="Arial"/>
          <w:sz w:val="22"/>
          <w:szCs w:val="22"/>
        </w:rPr>
      </w:pPr>
    </w:p>
    <w:p w14:paraId="0C004AEF" w14:textId="558BCC17" w:rsidR="00C033A1" w:rsidRDefault="00C033A1" w:rsidP="005F7CE4">
      <w:pPr>
        <w:pStyle w:val="MainTitle"/>
      </w:pPr>
      <w:r>
        <w:rPr>
          <w:noProof/>
        </w:rPr>
        <w:lastRenderedPageBreak/>
        <w:drawing>
          <wp:inline distT="0" distB="0" distL="0" distR="0" wp14:anchorId="36F8981C" wp14:editId="7D698E7A">
            <wp:extent cx="5378450" cy="250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A3F9B" w14:textId="77777777" w:rsidR="00C033A1" w:rsidRDefault="00C033A1" w:rsidP="00C033A1">
      <w:pPr>
        <w:pStyle w:val="BodyTextIndent"/>
        <w:numPr>
          <w:ilvl w:val="0"/>
          <w:numId w:val="24"/>
        </w:numPr>
        <w:spacing w:after="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ShowName, Price per Ticket and Seats Available needs to be populated</w:t>
      </w:r>
    </w:p>
    <w:p w14:paraId="3712E3F2" w14:textId="77777777" w:rsidR="00C033A1" w:rsidRPr="00E44FD8" w:rsidRDefault="00C033A1" w:rsidP="00C033A1">
      <w:pPr>
        <w:pStyle w:val="HTMLPreformatted"/>
        <w:numPr>
          <w:ilvl w:val="0"/>
          <w:numId w:val="24"/>
        </w:numPr>
        <w:tabs>
          <w:tab w:val="clear" w:pos="916"/>
          <w:tab w:val="left" w:pos="720"/>
        </w:tabs>
        <w:spacing w:line="276" w:lineRule="auto"/>
        <w:rPr>
          <w:rFonts w:ascii="Verdana" w:hAnsi="Verdana" w:cs="Arial"/>
          <w:sz w:val="24"/>
          <w:szCs w:val="24"/>
        </w:rPr>
      </w:pPr>
      <w:r w:rsidRPr="00E44FD8">
        <w:rPr>
          <w:rFonts w:ascii="Verdana" w:hAnsi="Verdana" w:cs="Arial"/>
          <w:sz w:val="24"/>
          <w:szCs w:val="24"/>
        </w:rPr>
        <w:t>A</w:t>
      </w:r>
      <w:r>
        <w:rPr>
          <w:rFonts w:ascii="Verdana" w:hAnsi="Verdana" w:cs="Arial"/>
          <w:sz w:val="24"/>
          <w:szCs w:val="24"/>
        </w:rPr>
        <w:t>fter the Book button is clicked:</w:t>
      </w:r>
    </w:p>
    <w:p w14:paraId="3DC48443" w14:textId="4EBB2FD3" w:rsidR="00C033A1" w:rsidRDefault="00C033A1" w:rsidP="00C033A1">
      <w:pPr>
        <w:pStyle w:val="BodyTextIndent"/>
        <w:spacing w:after="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U</w:t>
      </w:r>
      <w:r w:rsidRPr="00E44FD8">
        <w:rPr>
          <w:rFonts w:ascii="Verdana" w:hAnsi="Verdana" w:cs="Arial"/>
        </w:rPr>
        <w:t>pdate the seat column</w:t>
      </w:r>
      <w:r>
        <w:rPr>
          <w:rFonts w:ascii="Verdana" w:hAnsi="Verdana" w:cs="Arial"/>
        </w:rPr>
        <w:t xml:space="preserve"> in JSON file</w:t>
      </w:r>
      <w:r w:rsidRPr="00E44FD8">
        <w:rPr>
          <w:rFonts w:ascii="Verdana" w:hAnsi="Verdana" w:cs="Arial"/>
        </w:rPr>
        <w:t xml:space="preserve"> value as (No of seats available –No of seats wants to book) in shows table</w:t>
      </w:r>
      <w:r>
        <w:rPr>
          <w:rFonts w:ascii="Verdana" w:hAnsi="Verdana" w:cs="Arial"/>
        </w:rPr>
        <w:t xml:space="preserve"> for the particular show</w:t>
      </w:r>
      <w:r w:rsidRPr="00E44FD8">
        <w:rPr>
          <w:rFonts w:ascii="Verdana" w:hAnsi="Verdana" w:cs="Arial"/>
        </w:rPr>
        <w:t>.</w:t>
      </w:r>
    </w:p>
    <w:p w14:paraId="7CBCC484" w14:textId="77777777" w:rsidR="00BE78BD" w:rsidRDefault="00BE78BD" w:rsidP="00C033A1">
      <w:pPr>
        <w:pStyle w:val="BodyTextIndent"/>
        <w:spacing w:after="0"/>
        <w:jc w:val="both"/>
        <w:rPr>
          <w:rFonts w:ascii="Verdana" w:hAnsi="Verdana" w:cs="Arial"/>
        </w:rPr>
      </w:pPr>
    </w:p>
    <w:p w14:paraId="70CBFA5B" w14:textId="7A6CFB82" w:rsidR="00BE78BD" w:rsidRDefault="00BE78BD" w:rsidP="00C033A1">
      <w:pPr>
        <w:pStyle w:val="BodyTextIndent"/>
        <w:spacing w:after="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Open Success.pug with all value</w:t>
      </w:r>
    </w:p>
    <w:p w14:paraId="5C505F61" w14:textId="77777777" w:rsidR="00BE78BD" w:rsidRDefault="00BE78BD" w:rsidP="00C033A1">
      <w:pPr>
        <w:pStyle w:val="BodyTextIndent"/>
        <w:spacing w:after="0"/>
        <w:jc w:val="both"/>
        <w:rPr>
          <w:rFonts w:ascii="Verdana" w:hAnsi="Verdana" w:cs="Arial"/>
        </w:rPr>
      </w:pPr>
    </w:p>
    <w:p w14:paraId="3B422D47" w14:textId="74CFCC97" w:rsidR="00BE78BD" w:rsidRDefault="00BE78BD" w:rsidP="00C033A1">
      <w:pPr>
        <w:pStyle w:val="BodyTextIndent"/>
        <w:spacing w:after="0"/>
        <w:jc w:val="both"/>
        <w:rPr>
          <w:rFonts w:ascii="Verdana" w:hAnsi="Verdana" w:cs="Arial"/>
        </w:rPr>
      </w:pPr>
      <w:r>
        <w:rPr>
          <w:rFonts w:ascii="Verdana" w:hAnsi="Verdana" w:cs="Arial"/>
          <w:noProof/>
        </w:rPr>
        <w:drawing>
          <wp:inline distT="0" distB="0" distL="0" distR="0" wp14:anchorId="62E8A7DA" wp14:editId="127C3EB9">
            <wp:extent cx="5089585" cy="2346385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326" cy="234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6CB52" w14:textId="77777777" w:rsidR="00C033A1" w:rsidRDefault="00C033A1" w:rsidP="00C033A1">
      <w:pPr>
        <w:pStyle w:val="BodyTextIndent"/>
        <w:spacing w:after="0"/>
        <w:ind w:left="1440"/>
        <w:jc w:val="both"/>
        <w:rPr>
          <w:rFonts w:ascii="Verdana" w:hAnsi="Verdana" w:cs="Arial"/>
        </w:rPr>
      </w:pPr>
    </w:p>
    <w:p w14:paraId="23528B11" w14:textId="77777777" w:rsidR="00C033A1" w:rsidRDefault="00C033A1" w:rsidP="005F7CE4">
      <w:pPr>
        <w:pStyle w:val="MainTitle"/>
      </w:pPr>
    </w:p>
    <w:p w14:paraId="30ADD355" w14:textId="77777777" w:rsidR="00C033A1" w:rsidRDefault="00C033A1" w:rsidP="005F7CE4">
      <w:pPr>
        <w:pStyle w:val="MainTitle"/>
      </w:pPr>
    </w:p>
    <w:p w14:paraId="72347E30" w14:textId="77777777" w:rsidR="00DE6BAF" w:rsidRDefault="00DE6BAF" w:rsidP="005F7CE4">
      <w:pPr>
        <w:pStyle w:val="MainTitle"/>
      </w:pPr>
    </w:p>
    <w:p w14:paraId="06B4B014" w14:textId="7A35F16F" w:rsidR="00DE6BAF" w:rsidRDefault="00DE6BAF" w:rsidP="00DE6BAF">
      <w:pPr>
        <w:pStyle w:val="MainTitle-Numbered"/>
        <w:numPr>
          <w:ilvl w:val="0"/>
          <w:numId w:val="0"/>
        </w:numPr>
      </w:pPr>
      <w:r>
        <w:lastRenderedPageBreak/>
        <w:t>Lab 5</w:t>
      </w:r>
      <w:r>
        <w:t>:  Angular 5 with Node, Express &amp; Mongo DB</w:t>
      </w:r>
      <w:r>
        <w:t>—MEAN Stack</w:t>
      </w:r>
    </w:p>
    <w:p w14:paraId="5CD3A669" w14:textId="77777777" w:rsidR="00DE6BAF" w:rsidRDefault="00DE6BAF" w:rsidP="00DE6BAF">
      <w:pPr>
        <w:pStyle w:val="MainTitle"/>
      </w:pPr>
      <w:bookmarkStart w:id="27" w:name="_GoBack"/>
    </w:p>
    <w:tbl>
      <w:tblPr>
        <w:tblW w:w="8298" w:type="dxa"/>
        <w:tblInd w:w="55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952"/>
        <w:gridCol w:w="7346"/>
      </w:tblGrid>
      <w:tr w:rsidR="00DE6BAF" w:rsidRPr="0095388B" w14:paraId="29A93340" w14:textId="77777777" w:rsidTr="00B42042">
        <w:tc>
          <w:tcPr>
            <w:tcW w:w="952" w:type="dxa"/>
            <w:shd w:val="clear" w:color="auto" w:fill="CCCCCC"/>
            <w:vAlign w:val="center"/>
          </w:tcPr>
          <w:p w14:paraId="3EA3FE5C" w14:textId="77777777" w:rsidR="00DE6BAF" w:rsidRPr="00337986" w:rsidRDefault="00DE6BAF" w:rsidP="00B42042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Goals</w:t>
            </w:r>
          </w:p>
        </w:tc>
        <w:tc>
          <w:tcPr>
            <w:tcW w:w="7346" w:type="dxa"/>
          </w:tcPr>
          <w:p w14:paraId="3461DEB2" w14:textId="77777777" w:rsidR="00DE6BAF" w:rsidRPr="005E3918" w:rsidRDefault="00DE6BAF" w:rsidP="00B42042">
            <w:pPr>
              <w:pStyle w:val="Para-Heading2Bulleted"/>
              <w:numPr>
                <w:ilvl w:val="0"/>
                <w:numId w:val="8"/>
              </w:numPr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Angular5 with Node &amp; Express JS &amp; MongoDb</w:t>
            </w:r>
          </w:p>
        </w:tc>
      </w:tr>
      <w:tr w:rsidR="00DE6BAF" w:rsidRPr="0095388B" w14:paraId="3467145F" w14:textId="77777777" w:rsidTr="00B42042">
        <w:tc>
          <w:tcPr>
            <w:tcW w:w="952" w:type="dxa"/>
            <w:shd w:val="clear" w:color="auto" w:fill="CCCCCC"/>
            <w:vAlign w:val="center"/>
          </w:tcPr>
          <w:p w14:paraId="5B1FD6E5" w14:textId="77777777" w:rsidR="00DE6BAF" w:rsidRPr="00337986" w:rsidRDefault="00DE6BAF" w:rsidP="00B42042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Time</w:t>
            </w:r>
          </w:p>
        </w:tc>
        <w:tc>
          <w:tcPr>
            <w:tcW w:w="7346" w:type="dxa"/>
          </w:tcPr>
          <w:p w14:paraId="6F83F551" w14:textId="77777777" w:rsidR="00DE6BAF" w:rsidRPr="0095388B" w:rsidRDefault="00DE6BAF" w:rsidP="00B42042">
            <w:r>
              <w:t>24</w:t>
            </w:r>
            <w:r w:rsidRPr="0095388B">
              <w:t>0 minutes</w:t>
            </w:r>
          </w:p>
        </w:tc>
      </w:tr>
    </w:tbl>
    <w:p w14:paraId="7185425F" w14:textId="77777777" w:rsidR="00DE6BAF" w:rsidRDefault="00DE6BAF" w:rsidP="00DE6BAF">
      <w:pPr>
        <w:pStyle w:val="Heading2"/>
      </w:pPr>
    </w:p>
    <w:p w14:paraId="205029C1" w14:textId="77777777" w:rsidR="00DE6BAF" w:rsidRPr="00615292" w:rsidRDefault="00DE6BAF" w:rsidP="00DE6BAF">
      <w:pPr>
        <w:pStyle w:val="ListParagraph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Create a “Movie App” wherein movies could be maintained according to genres like Fiction, Drama and Satire. There is also a search option allowing to search for movies.</w:t>
      </w:r>
    </w:p>
    <w:p w14:paraId="3E5E92AD" w14:textId="77777777" w:rsidR="00DE6BAF" w:rsidRDefault="00DE6BAF" w:rsidP="00DE6B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Refer below screen shot: Created in Angular 5</w:t>
      </w:r>
    </w:p>
    <w:p w14:paraId="4D2DCE37" w14:textId="77777777" w:rsidR="00DE6BAF" w:rsidRDefault="00DE6BAF" w:rsidP="00DE6BAF">
      <w:pPr>
        <w:pStyle w:val="ListParagraph"/>
        <w:rPr>
          <w:sz w:val="28"/>
          <w:szCs w:val="28"/>
        </w:rPr>
      </w:pPr>
    </w:p>
    <w:p w14:paraId="714CE5E0" w14:textId="77777777" w:rsidR="00DE6BAF" w:rsidRDefault="00DE6BAF" w:rsidP="00DE6BA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F620D5" wp14:editId="695665AB">
            <wp:extent cx="4673408" cy="1319916"/>
            <wp:effectExtent l="19050" t="19050" r="13335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074" cy="1326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BB0AC" w14:textId="77777777" w:rsidR="00DE6BAF" w:rsidRDefault="00DE6BAF" w:rsidP="00DE6BAF">
      <w:pPr>
        <w:pStyle w:val="ListParagraph"/>
        <w:rPr>
          <w:sz w:val="28"/>
          <w:szCs w:val="28"/>
        </w:rPr>
      </w:pPr>
    </w:p>
    <w:p w14:paraId="77557858" w14:textId="77777777" w:rsidR="00DE6BAF" w:rsidRDefault="00DE6BAF" w:rsidP="00DE6BAF">
      <w:pPr>
        <w:pStyle w:val="ListParagraph"/>
        <w:numPr>
          <w:ilvl w:val="0"/>
          <w:numId w:val="10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When the user clicks on “Add Movies” -&gt; Allows a User to add a movie. </w:t>
      </w:r>
    </w:p>
    <w:p w14:paraId="24F6BB36" w14:textId="77777777" w:rsidR="00DE6BAF" w:rsidRDefault="00DE6BAF" w:rsidP="00DE6BA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The user can add movie(s) depending on Genre (drop-down list loaded with values [Drama, Fiction, Satire])</w:t>
      </w:r>
    </w:p>
    <w:p w14:paraId="2878C82E" w14:textId="77777777" w:rsidR="00DE6BAF" w:rsidRDefault="00DE6BAF" w:rsidP="00DE6BA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The user could add multiple movies. On Adding Movies will be added in Mongo Db with the help of Node &amp; Express  (Restful-API). Use Node &amp; Express RestFul-API with Mongo Db concept Refer below screen shot:</w:t>
      </w:r>
    </w:p>
    <w:p w14:paraId="3CA46414" w14:textId="77777777" w:rsidR="00DE6BAF" w:rsidRDefault="00DE6BAF" w:rsidP="00DE6BAF">
      <w:pPr>
        <w:pStyle w:val="ListParagraph"/>
        <w:ind w:left="1080"/>
        <w:rPr>
          <w:sz w:val="28"/>
          <w:szCs w:val="28"/>
        </w:rPr>
      </w:pPr>
    </w:p>
    <w:p w14:paraId="09A0252A" w14:textId="77777777" w:rsidR="00DE6BAF" w:rsidRDefault="00DE6BAF" w:rsidP="00DE6BAF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28731B4" wp14:editId="078AA567">
            <wp:extent cx="5136217" cy="2409245"/>
            <wp:effectExtent l="19050" t="19050" r="26670" b="101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981" cy="24185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BE8430" w14:textId="77777777" w:rsidR="00DE6BAF" w:rsidRDefault="00DE6BAF" w:rsidP="00DE6BAF">
      <w:pPr>
        <w:pStyle w:val="ListParagraph"/>
        <w:ind w:left="1080"/>
        <w:rPr>
          <w:sz w:val="28"/>
          <w:szCs w:val="28"/>
        </w:rPr>
      </w:pPr>
    </w:p>
    <w:p w14:paraId="2AE20DAA" w14:textId="77777777" w:rsidR="00DE6BAF" w:rsidRDefault="00DE6BAF" w:rsidP="00DE6BA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Refer below screens for validations:</w:t>
      </w:r>
    </w:p>
    <w:p w14:paraId="3D32FFA2" w14:textId="77777777" w:rsidR="00DE6BAF" w:rsidRDefault="00DE6BAF" w:rsidP="00DE6BAF">
      <w:pPr>
        <w:pStyle w:val="ListParagraph"/>
        <w:ind w:left="1080"/>
        <w:rPr>
          <w:sz w:val="28"/>
          <w:szCs w:val="28"/>
        </w:rPr>
      </w:pPr>
    </w:p>
    <w:p w14:paraId="6885D1A0" w14:textId="77777777" w:rsidR="00DE6BAF" w:rsidRDefault="00DE6BAF" w:rsidP="00DE6BAF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F8202E" wp14:editId="05F774A8">
            <wp:extent cx="4918564" cy="1876508"/>
            <wp:effectExtent l="19050" t="19050" r="1587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02" cy="18879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C7D6EA" w14:textId="77777777" w:rsidR="00DE6BAF" w:rsidRDefault="00DE6BAF" w:rsidP="00DE6BAF">
      <w:pPr>
        <w:pStyle w:val="ListParagraph"/>
        <w:ind w:left="1080"/>
        <w:rPr>
          <w:sz w:val="28"/>
          <w:szCs w:val="28"/>
        </w:rPr>
      </w:pPr>
    </w:p>
    <w:p w14:paraId="3D8CCF83" w14:textId="77777777" w:rsidR="00DE6BAF" w:rsidRDefault="00DE6BAF" w:rsidP="00DE6BAF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14312E6" wp14:editId="0538A812">
            <wp:extent cx="4937760" cy="2592058"/>
            <wp:effectExtent l="19050" t="19050" r="1524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888" cy="26036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019BD8" w14:textId="77777777" w:rsidR="00DE6BAF" w:rsidRPr="005F43CC" w:rsidRDefault="00DE6BAF" w:rsidP="00DE6BAF">
      <w:pPr>
        <w:pStyle w:val="ListParagraph"/>
        <w:rPr>
          <w:sz w:val="28"/>
          <w:szCs w:val="28"/>
        </w:rPr>
      </w:pPr>
    </w:p>
    <w:p w14:paraId="7EC4A3B4" w14:textId="77777777" w:rsidR="00DE6BAF" w:rsidRDefault="00DE6BAF" w:rsidP="00DE6BAF">
      <w:pPr>
        <w:pStyle w:val="ListParagraph"/>
        <w:numPr>
          <w:ilvl w:val="0"/>
          <w:numId w:val="10"/>
        </w:numPr>
        <w:spacing w:after="160" w:line="259" w:lineRule="auto"/>
        <w:rPr>
          <w:sz w:val="24"/>
        </w:rPr>
      </w:pPr>
      <w:r w:rsidRPr="005F43CC">
        <w:rPr>
          <w:sz w:val="24"/>
        </w:rPr>
        <w:t xml:space="preserve">When </w:t>
      </w:r>
      <w:r>
        <w:rPr>
          <w:sz w:val="24"/>
        </w:rPr>
        <w:t>the user clicks on “Search Movie By Category” -&gt; Allows user to search movie(s) by Category. [Depending on Genre (Drama,Fiction,Satire)]</w:t>
      </w:r>
    </w:p>
    <w:p w14:paraId="58C9225B" w14:textId="77777777" w:rsidR="00DE6BAF" w:rsidRDefault="00DE6BAF" w:rsidP="00DE6BAF">
      <w:pPr>
        <w:pStyle w:val="ListParagraph"/>
        <w:ind w:left="1080"/>
        <w:rPr>
          <w:sz w:val="24"/>
        </w:rPr>
      </w:pPr>
    </w:p>
    <w:p w14:paraId="3737E18A" w14:textId="77777777" w:rsidR="00DE6BAF" w:rsidRDefault="00DE6BAF" w:rsidP="00DE6BAF">
      <w:pPr>
        <w:pStyle w:val="ListParagraph"/>
        <w:ind w:left="1080"/>
        <w:rPr>
          <w:sz w:val="24"/>
        </w:rPr>
      </w:pPr>
      <w:r>
        <w:rPr>
          <w:sz w:val="24"/>
        </w:rPr>
        <w:t>There could be more than one movies depending on same Genre. Refer below screen shots:</w:t>
      </w:r>
    </w:p>
    <w:p w14:paraId="75D434DC" w14:textId="77777777" w:rsidR="00DE6BAF" w:rsidRDefault="00DE6BAF" w:rsidP="00DE6BAF">
      <w:pPr>
        <w:pStyle w:val="ListParagraph"/>
        <w:ind w:left="1080"/>
        <w:rPr>
          <w:sz w:val="24"/>
        </w:rPr>
      </w:pPr>
    </w:p>
    <w:p w14:paraId="68FCD1EF" w14:textId="77777777" w:rsidR="00DE6BAF" w:rsidRDefault="00DE6BAF" w:rsidP="00DE6BAF">
      <w:pPr>
        <w:pStyle w:val="ListParagraph"/>
        <w:ind w:left="1080"/>
        <w:rPr>
          <w:sz w:val="24"/>
        </w:rPr>
      </w:pPr>
      <w:r>
        <w:rPr>
          <w:noProof/>
          <w:sz w:val="24"/>
        </w:rPr>
        <w:drawing>
          <wp:inline distT="0" distB="0" distL="0" distR="0" wp14:anchorId="69947BF3" wp14:editId="00641492">
            <wp:extent cx="4786685" cy="1574165"/>
            <wp:effectExtent l="19050" t="19050" r="13970" b="260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60" cy="15858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0E9AF6" w14:textId="77777777" w:rsidR="00DE6BAF" w:rsidRDefault="00DE6BAF" w:rsidP="00DE6BAF">
      <w:pPr>
        <w:pStyle w:val="ListParagraph"/>
        <w:ind w:left="1080"/>
        <w:rPr>
          <w:sz w:val="24"/>
        </w:rPr>
      </w:pPr>
    </w:p>
    <w:p w14:paraId="395BA0BD" w14:textId="77777777" w:rsidR="00DE6BAF" w:rsidRDefault="00DE6BAF" w:rsidP="00DE6BAF">
      <w:pPr>
        <w:pStyle w:val="ListParagraph"/>
        <w:ind w:left="1080"/>
        <w:rPr>
          <w:sz w:val="24"/>
        </w:rPr>
      </w:pPr>
      <w:r>
        <w:rPr>
          <w:sz w:val="24"/>
        </w:rPr>
        <w:t>Thus if Searching Movie on ‘Drama’ displays below Result:</w:t>
      </w:r>
    </w:p>
    <w:p w14:paraId="0B32568B" w14:textId="77777777" w:rsidR="00DE6BAF" w:rsidRDefault="00DE6BAF" w:rsidP="00DE6BAF">
      <w:pPr>
        <w:pStyle w:val="ListParagraph"/>
        <w:ind w:left="108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1A75DFDC" wp14:editId="3719C4F4">
            <wp:extent cx="4818490" cy="1987550"/>
            <wp:effectExtent l="19050" t="19050" r="2032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018" cy="2003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2ECAD8" w14:textId="77777777" w:rsidR="00DE6BAF" w:rsidRDefault="00DE6BAF" w:rsidP="00DE6BAF">
      <w:pPr>
        <w:pStyle w:val="ListParagraph"/>
        <w:ind w:left="1080"/>
        <w:rPr>
          <w:sz w:val="24"/>
        </w:rPr>
      </w:pPr>
    </w:p>
    <w:p w14:paraId="0F288ABA" w14:textId="77777777" w:rsidR="00DE6BAF" w:rsidRDefault="00DE6BAF" w:rsidP="00DE6BAF">
      <w:pPr>
        <w:pStyle w:val="ListParagraph"/>
        <w:ind w:left="1080"/>
        <w:rPr>
          <w:sz w:val="24"/>
        </w:rPr>
      </w:pPr>
      <w:r>
        <w:rPr>
          <w:sz w:val="24"/>
        </w:rPr>
        <w:t>Thus if Searching Movie on ‘Fiction’ displays below Result:</w:t>
      </w:r>
    </w:p>
    <w:p w14:paraId="215EB546" w14:textId="77777777" w:rsidR="00DE6BAF" w:rsidRDefault="00DE6BAF" w:rsidP="00DE6BAF">
      <w:pPr>
        <w:pStyle w:val="ListParagraph"/>
        <w:ind w:left="1080"/>
        <w:rPr>
          <w:sz w:val="24"/>
        </w:rPr>
      </w:pPr>
      <w:r>
        <w:rPr>
          <w:noProof/>
          <w:sz w:val="24"/>
        </w:rPr>
        <w:drawing>
          <wp:inline distT="0" distB="0" distL="0" distR="0" wp14:anchorId="72A5982A" wp14:editId="55CB7945">
            <wp:extent cx="4842344" cy="1772782"/>
            <wp:effectExtent l="19050" t="19050" r="15875" b="184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702" cy="17893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5CFEA5" w14:textId="77777777" w:rsidR="00DE6BAF" w:rsidRDefault="00DE6BAF" w:rsidP="00DE6BAF">
      <w:pPr>
        <w:pStyle w:val="ListParagraph"/>
        <w:ind w:left="1080"/>
        <w:rPr>
          <w:sz w:val="24"/>
        </w:rPr>
      </w:pPr>
    </w:p>
    <w:p w14:paraId="0FA1CCF9" w14:textId="77777777" w:rsidR="00DE6BAF" w:rsidRPr="00234719" w:rsidRDefault="00DE6BAF" w:rsidP="00DE6BAF">
      <w:pPr>
        <w:pStyle w:val="ListParagraph"/>
        <w:ind w:left="1080"/>
        <w:rPr>
          <w:b/>
          <w:sz w:val="24"/>
        </w:rPr>
      </w:pPr>
      <w:r w:rsidRPr="00234719">
        <w:rPr>
          <w:b/>
          <w:sz w:val="24"/>
        </w:rPr>
        <w:t>Note:</w:t>
      </w:r>
    </w:p>
    <w:p w14:paraId="4D411571" w14:textId="77777777" w:rsidR="00DE6BAF" w:rsidRPr="00E24A42" w:rsidRDefault="00DE6BAF" w:rsidP="00DE6BAF">
      <w:pPr>
        <w:pStyle w:val="ListParagraph"/>
        <w:numPr>
          <w:ilvl w:val="0"/>
          <w:numId w:val="11"/>
        </w:numPr>
        <w:spacing w:after="160" w:line="259" w:lineRule="auto"/>
        <w:rPr>
          <w:b/>
          <w:sz w:val="24"/>
        </w:rPr>
      </w:pPr>
      <w:r>
        <w:rPr>
          <w:sz w:val="24"/>
        </w:rPr>
        <w:t xml:space="preserve">In above assignment movies are added via “Add Movies” and Searched via “Search Movie By Category”. </w:t>
      </w:r>
      <w:r w:rsidRPr="00E24A42">
        <w:rPr>
          <w:b/>
          <w:i/>
          <w:sz w:val="24"/>
        </w:rPr>
        <w:t>These are different components.</w:t>
      </w:r>
    </w:p>
    <w:p w14:paraId="54E0779A" w14:textId="77777777" w:rsidR="00DE6BAF" w:rsidRDefault="00DE6BAF" w:rsidP="00DE6BAF">
      <w:pPr>
        <w:pStyle w:val="ListParagraph"/>
        <w:numPr>
          <w:ilvl w:val="0"/>
          <w:numId w:val="11"/>
        </w:numPr>
        <w:spacing w:after="160" w:line="259" w:lineRule="auto"/>
        <w:rPr>
          <w:sz w:val="24"/>
        </w:rPr>
      </w:pPr>
      <w:r>
        <w:rPr>
          <w:sz w:val="24"/>
        </w:rPr>
        <w:t>Make use of Angular 5 Forms.</w:t>
      </w:r>
    </w:p>
    <w:p w14:paraId="425929D5" w14:textId="77777777" w:rsidR="00DE6BAF" w:rsidRDefault="00DE6BAF" w:rsidP="00DE6BAF">
      <w:pPr>
        <w:pStyle w:val="ListParagraph"/>
        <w:numPr>
          <w:ilvl w:val="0"/>
          <w:numId w:val="11"/>
        </w:numPr>
        <w:spacing w:after="160" w:line="259" w:lineRule="auto"/>
        <w:rPr>
          <w:sz w:val="24"/>
        </w:rPr>
      </w:pPr>
      <w:r>
        <w:rPr>
          <w:sz w:val="24"/>
        </w:rPr>
        <w:t>Make use of services.</w:t>
      </w:r>
    </w:p>
    <w:p w14:paraId="71A6B6E1" w14:textId="77777777" w:rsidR="00DE6BAF" w:rsidRDefault="00DE6BAF" w:rsidP="00DE6BAF">
      <w:pPr>
        <w:pStyle w:val="ListParagraph"/>
        <w:numPr>
          <w:ilvl w:val="0"/>
          <w:numId w:val="11"/>
        </w:numPr>
        <w:spacing w:after="160" w:line="259" w:lineRule="auto"/>
        <w:rPr>
          <w:sz w:val="24"/>
        </w:rPr>
      </w:pPr>
      <w:r>
        <w:rPr>
          <w:sz w:val="24"/>
        </w:rPr>
        <w:t>Make use of Router Module. Which should be created as a separate module and included in the main App Module.</w:t>
      </w:r>
    </w:p>
    <w:p w14:paraId="23C2C229" w14:textId="10798E9B" w:rsidR="00DE6BAF" w:rsidRDefault="00DE6BAF" w:rsidP="00DE6BAF">
      <w:pPr>
        <w:pStyle w:val="ListParagraph"/>
        <w:numPr>
          <w:ilvl w:val="0"/>
          <w:numId w:val="11"/>
        </w:numPr>
        <w:spacing w:after="160" w:line="259" w:lineRule="auto"/>
        <w:rPr>
          <w:sz w:val="24"/>
        </w:rPr>
      </w:pPr>
      <w:r>
        <w:rPr>
          <w:sz w:val="24"/>
        </w:rPr>
        <w:t xml:space="preserve">Use Node &amp; Express </w:t>
      </w:r>
      <w:r>
        <w:rPr>
          <w:sz w:val="24"/>
        </w:rPr>
        <w:t xml:space="preserve"> restful</w:t>
      </w:r>
      <w:r>
        <w:rPr>
          <w:sz w:val="24"/>
        </w:rPr>
        <w:t xml:space="preserve"> API &amp; Mongo DB</w:t>
      </w:r>
      <w:r>
        <w:rPr>
          <w:sz w:val="24"/>
        </w:rPr>
        <w:t xml:space="preserve"> concept to add movies &amp; search movies.</w:t>
      </w:r>
    </w:p>
    <w:p w14:paraId="019F7272" w14:textId="6B2B2D82" w:rsidR="00DE6BAF" w:rsidRDefault="00DE6BAF" w:rsidP="00DE6BAF">
      <w:pPr>
        <w:pStyle w:val="ListParagraph"/>
        <w:numPr>
          <w:ilvl w:val="0"/>
          <w:numId w:val="11"/>
        </w:numPr>
        <w:spacing w:after="160" w:line="259" w:lineRule="auto"/>
        <w:rPr>
          <w:sz w:val="24"/>
        </w:rPr>
      </w:pPr>
      <w:r>
        <w:rPr>
          <w:sz w:val="24"/>
        </w:rPr>
        <w:t>All adding &amp; searchi</w:t>
      </w:r>
      <w:r>
        <w:rPr>
          <w:sz w:val="24"/>
        </w:rPr>
        <w:t xml:space="preserve">ng movies done through MongoDb </w:t>
      </w:r>
    </w:p>
    <w:bookmarkEnd w:id="27"/>
    <w:p w14:paraId="62D9F158" w14:textId="77777777" w:rsidR="00DE6BAF" w:rsidRDefault="00DE6BAF" w:rsidP="005F7CE4">
      <w:pPr>
        <w:pStyle w:val="MainTitle"/>
      </w:pPr>
    </w:p>
    <w:p w14:paraId="17913AA6" w14:textId="77777777" w:rsidR="00C033A1" w:rsidRDefault="00C033A1" w:rsidP="005F7CE4">
      <w:pPr>
        <w:pStyle w:val="MainTitle"/>
      </w:pPr>
    </w:p>
    <w:p w14:paraId="3983B2D2" w14:textId="77777777" w:rsidR="00C033A1" w:rsidRDefault="00C033A1" w:rsidP="005F7CE4">
      <w:pPr>
        <w:pStyle w:val="MainTitle"/>
      </w:pPr>
    </w:p>
    <w:p w14:paraId="0C6FE4D4" w14:textId="77777777" w:rsidR="00C033A1" w:rsidRDefault="00C033A1" w:rsidP="005F7CE4">
      <w:pPr>
        <w:pStyle w:val="MainTitle"/>
      </w:pPr>
    </w:p>
    <w:p w14:paraId="3BAA57E2" w14:textId="77777777" w:rsidR="00C033A1" w:rsidRDefault="00C033A1" w:rsidP="005F7CE4">
      <w:pPr>
        <w:pStyle w:val="MainTitle"/>
      </w:pPr>
    </w:p>
    <w:p w14:paraId="10FA3BCA" w14:textId="77777777" w:rsidR="00C033A1" w:rsidRDefault="00C033A1" w:rsidP="005F7CE4">
      <w:pPr>
        <w:pStyle w:val="MainTitle"/>
      </w:pPr>
    </w:p>
    <w:p w14:paraId="6AD4812F" w14:textId="77777777" w:rsidR="00C033A1" w:rsidRDefault="00C033A1" w:rsidP="005F7CE4">
      <w:pPr>
        <w:pStyle w:val="MainTitle"/>
      </w:pPr>
    </w:p>
    <w:p w14:paraId="756CC8E1" w14:textId="77777777" w:rsidR="00C033A1" w:rsidRDefault="00C033A1" w:rsidP="005F7CE4">
      <w:pPr>
        <w:pStyle w:val="MainTitle"/>
      </w:pPr>
    </w:p>
    <w:p w14:paraId="59D5D8C8" w14:textId="77777777" w:rsidR="003A690C" w:rsidRDefault="003A690C" w:rsidP="005F7CE4">
      <w:pPr>
        <w:pStyle w:val="MainTitle"/>
      </w:pPr>
    </w:p>
    <w:p w14:paraId="7BEA50C9" w14:textId="77777777" w:rsidR="003A690C" w:rsidRDefault="003A690C" w:rsidP="005F7CE4">
      <w:pPr>
        <w:pStyle w:val="MainTitle"/>
      </w:pPr>
    </w:p>
    <w:p w14:paraId="672A30F1" w14:textId="77777777" w:rsidR="003A690C" w:rsidRDefault="003A690C" w:rsidP="005F7CE4">
      <w:pPr>
        <w:pStyle w:val="MainTitle"/>
      </w:pPr>
    </w:p>
    <w:p w14:paraId="58A48C8E" w14:textId="77777777" w:rsidR="003A690C" w:rsidRDefault="003A690C" w:rsidP="005F7CE4">
      <w:pPr>
        <w:pStyle w:val="MainTitle"/>
      </w:pPr>
    </w:p>
    <w:p w14:paraId="3BB0F8DB" w14:textId="77777777" w:rsidR="003A690C" w:rsidRDefault="003A690C" w:rsidP="005F7CE4">
      <w:pPr>
        <w:pStyle w:val="MainTitle"/>
      </w:pPr>
    </w:p>
    <w:p w14:paraId="0F47B829" w14:textId="77777777" w:rsidR="003A690C" w:rsidRDefault="003A690C" w:rsidP="005F7CE4">
      <w:pPr>
        <w:pStyle w:val="MainTitle"/>
      </w:pPr>
    </w:p>
    <w:p w14:paraId="4D70C520" w14:textId="77777777" w:rsidR="003A690C" w:rsidRDefault="003A690C" w:rsidP="005F7CE4">
      <w:pPr>
        <w:pStyle w:val="MainTitle"/>
      </w:pPr>
    </w:p>
    <w:p w14:paraId="7A473A5B" w14:textId="77777777" w:rsidR="003A690C" w:rsidRDefault="003A690C" w:rsidP="005F7CE4">
      <w:pPr>
        <w:pStyle w:val="MainTitle"/>
      </w:pPr>
    </w:p>
    <w:p w14:paraId="1996BE2E" w14:textId="77777777" w:rsidR="003A690C" w:rsidRDefault="003A690C" w:rsidP="005F7CE4">
      <w:pPr>
        <w:pStyle w:val="MainTitle"/>
      </w:pPr>
    </w:p>
    <w:p w14:paraId="470AADC6" w14:textId="77777777" w:rsidR="00983A0E" w:rsidRPr="00E47C8F" w:rsidRDefault="00983A0E" w:rsidP="00A674E9">
      <w:pPr>
        <w:pStyle w:val="Heading2"/>
      </w:pPr>
      <w:bookmarkStart w:id="28" w:name="_Toc448909946"/>
      <w:bookmarkStart w:id="29" w:name="_Toc451416964"/>
      <w:bookmarkStart w:id="30" w:name="_Toc514260354"/>
      <w:bookmarkEnd w:id="25"/>
      <w:r w:rsidRPr="00E47C8F">
        <w:t xml:space="preserve">Appendix </w:t>
      </w:r>
      <w:r>
        <w:t>A</w:t>
      </w:r>
      <w:r w:rsidRPr="00E47C8F">
        <w:t>: Table of Figures</w:t>
      </w:r>
      <w:bookmarkEnd w:id="28"/>
      <w:bookmarkEnd w:id="29"/>
      <w:bookmarkEnd w:id="30"/>
      <w:r w:rsidRPr="00E47C8F">
        <w:t xml:space="preserve"> </w:t>
      </w:r>
    </w:p>
    <w:p w14:paraId="7FB94E35" w14:textId="77777777" w:rsidR="00983A0E" w:rsidRPr="00E47C8F" w:rsidRDefault="00983A0E" w:rsidP="00983A0E">
      <w:pPr>
        <w:rPr>
          <w:rFonts w:cs="Arial"/>
        </w:rPr>
      </w:pPr>
    </w:p>
    <w:p w14:paraId="02FA39D3" w14:textId="77777777" w:rsidR="006F7F8D" w:rsidRDefault="006F7F8D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"Figure" </w:instrText>
      </w:r>
      <w:r>
        <w:rPr>
          <w:rFonts w:cs="Arial"/>
        </w:rPr>
        <w:fldChar w:fldCharType="separate"/>
      </w:r>
      <w:hyperlink w:anchor="_Toc452192526" w:history="1">
        <w:r w:rsidRPr="00503E72">
          <w:rPr>
            <w:rStyle w:val="Hyperlink"/>
          </w:rPr>
          <w:t>Figure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_Toc452192526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488FCC9" w14:textId="77777777" w:rsidR="006F7F8D" w:rsidRDefault="005D6220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27" w:history="1">
        <w:r w:rsidR="006F7F8D" w:rsidRPr="00503E72">
          <w:rPr>
            <w:rStyle w:val="Hyperlink"/>
          </w:rPr>
          <w:t>Figure 2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_Toc452192527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5</w:t>
        </w:r>
        <w:r w:rsidR="006F7F8D">
          <w:rPr>
            <w:webHidden/>
          </w:rPr>
          <w:fldChar w:fldCharType="end"/>
        </w:r>
      </w:hyperlink>
    </w:p>
    <w:p w14:paraId="2656A083" w14:textId="77777777" w:rsidR="006F7F8D" w:rsidRDefault="005D6220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28" w:history="1">
        <w:r w:rsidR="006F7F8D" w:rsidRPr="00503E72">
          <w:rPr>
            <w:rStyle w:val="Hyperlink"/>
          </w:rPr>
          <w:t>Figure 3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_Toc452192528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6</w:t>
        </w:r>
        <w:r w:rsidR="006F7F8D">
          <w:rPr>
            <w:webHidden/>
          </w:rPr>
          <w:fldChar w:fldCharType="end"/>
        </w:r>
      </w:hyperlink>
    </w:p>
    <w:p w14:paraId="645884E0" w14:textId="77777777" w:rsidR="006F7F8D" w:rsidRDefault="005D6220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29" w:history="1">
        <w:r w:rsidR="006F7F8D" w:rsidRPr="00503E72">
          <w:rPr>
            <w:rStyle w:val="Hyperlink"/>
          </w:rPr>
          <w:t>Figure 4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_Toc452192529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6</w:t>
        </w:r>
        <w:r w:rsidR="006F7F8D">
          <w:rPr>
            <w:webHidden/>
          </w:rPr>
          <w:fldChar w:fldCharType="end"/>
        </w:r>
      </w:hyperlink>
    </w:p>
    <w:p w14:paraId="32EE6390" w14:textId="77777777" w:rsidR="006F7F8D" w:rsidRDefault="005D6220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0" w:history="1">
        <w:r w:rsidR="006F7F8D" w:rsidRPr="00503E72">
          <w:rPr>
            <w:rStyle w:val="Hyperlink"/>
          </w:rPr>
          <w:t>Figure 5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_Toc452192530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7</w:t>
        </w:r>
        <w:r w:rsidR="006F7F8D">
          <w:rPr>
            <w:webHidden/>
          </w:rPr>
          <w:fldChar w:fldCharType="end"/>
        </w:r>
      </w:hyperlink>
    </w:p>
    <w:p w14:paraId="7E6E4B26" w14:textId="77777777" w:rsidR="006F7F8D" w:rsidRPr="00004F15" w:rsidRDefault="005D6220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1" w:history="1">
        <w:r w:rsidR="006F7F8D" w:rsidRPr="00004F15">
          <w:rPr>
            <w:rStyle w:val="Hyperlink"/>
          </w:rPr>
          <w:t>Figure 6</w:t>
        </w:r>
        <w:r w:rsidR="006F7F8D" w:rsidRPr="00004F15">
          <w:rPr>
            <w:webHidden/>
          </w:rPr>
          <w:tab/>
        </w:r>
        <w:r w:rsidR="006F7F8D" w:rsidRPr="00004F15">
          <w:rPr>
            <w:webHidden/>
          </w:rPr>
          <w:fldChar w:fldCharType="begin"/>
        </w:r>
        <w:r w:rsidR="006F7F8D" w:rsidRPr="00004F15">
          <w:rPr>
            <w:webHidden/>
          </w:rPr>
          <w:instrText xml:space="preserve"> PAGEREF _Toc452192531 \h </w:instrText>
        </w:r>
        <w:r w:rsidR="006F7F8D" w:rsidRPr="00004F15">
          <w:rPr>
            <w:webHidden/>
          </w:rPr>
        </w:r>
        <w:r w:rsidR="006F7F8D" w:rsidRPr="00004F15">
          <w:rPr>
            <w:webHidden/>
          </w:rPr>
          <w:fldChar w:fldCharType="separate"/>
        </w:r>
        <w:r w:rsidR="006F7F8D" w:rsidRPr="00004F15">
          <w:rPr>
            <w:webHidden/>
          </w:rPr>
          <w:t>8</w:t>
        </w:r>
        <w:r w:rsidR="006F7F8D" w:rsidRPr="00004F15">
          <w:rPr>
            <w:webHidden/>
          </w:rPr>
          <w:fldChar w:fldCharType="end"/>
        </w:r>
      </w:hyperlink>
    </w:p>
    <w:p w14:paraId="6845E7B7" w14:textId="77777777" w:rsidR="006F7F8D" w:rsidRDefault="005D6220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2" w:history="1">
        <w:r w:rsidR="006F7F8D" w:rsidRPr="00503E72">
          <w:rPr>
            <w:rStyle w:val="Hyperlink"/>
          </w:rPr>
          <w:t>Figure 7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_Toc452192532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8</w:t>
        </w:r>
        <w:r w:rsidR="006F7F8D">
          <w:rPr>
            <w:webHidden/>
          </w:rPr>
          <w:fldChar w:fldCharType="end"/>
        </w:r>
      </w:hyperlink>
    </w:p>
    <w:p w14:paraId="5CD73B82" w14:textId="77777777" w:rsidR="006F7F8D" w:rsidRDefault="005D6220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3" w:history="1">
        <w:r w:rsidR="006F7F8D" w:rsidRPr="00503E72">
          <w:rPr>
            <w:rStyle w:val="Hyperlink"/>
          </w:rPr>
          <w:t>Figure 8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_Toc452192533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8</w:t>
        </w:r>
        <w:r w:rsidR="006F7F8D">
          <w:rPr>
            <w:webHidden/>
          </w:rPr>
          <w:fldChar w:fldCharType="end"/>
        </w:r>
      </w:hyperlink>
    </w:p>
    <w:p w14:paraId="4812D6DF" w14:textId="77777777" w:rsidR="006F7F8D" w:rsidRDefault="005D6220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4" w:history="1">
        <w:r w:rsidR="006F7F8D" w:rsidRPr="00503E72">
          <w:rPr>
            <w:rStyle w:val="Hyperlink"/>
          </w:rPr>
          <w:t>Figure 9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_Toc452192534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9</w:t>
        </w:r>
        <w:r w:rsidR="006F7F8D">
          <w:rPr>
            <w:webHidden/>
          </w:rPr>
          <w:fldChar w:fldCharType="end"/>
        </w:r>
      </w:hyperlink>
    </w:p>
    <w:p w14:paraId="15CA1164" w14:textId="77777777" w:rsidR="006F7F8D" w:rsidRDefault="005D6220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5" w:history="1">
        <w:r w:rsidR="006F7F8D" w:rsidRPr="00503E72">
          <w:rPr>
            <w:rStyle w:val="Hyperlink"/>
          </w:rPr>
          <w:t>Figure 10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_Toc452192535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10</w:t>
        </w:r>
        <w:r w:rsidR="006F7F8D">
          <w:rPr>
            <w:webHidden/>
          </w:rPr>
          <w:fldChar w:fldCharType="end"/>
        </w:r>
      </w:hyperlink>
    </w:p>
    <w:p w14:paraId="0409DDC8" w14:textId="77777777" w:rsidR="006F7F8D" w:rsidRDefault="005D6220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6" w:history="1">
        <w:r w:rsidR="006F7F8D" w:rsidRPr="00503E72">
          <w:rPr>
            <w:rStyle w:val="Hyperlink"/>
          </w:rPr>
          <w:t>Figure 11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_Toc452192536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10</w:t>
        </w:r>
        <w:r w:rsidR="006F7F8D">
          <w:rPr>
            <w:webHidden/>
          </w:rPr>
          <w:fldChar w:fldCharType="end"/>
        </w:r>
      </w:hyperlink>
    </w:p>
    <w:p w14:paraId="098DFAD5" w14:textId="77777777" w:rsidR="002F6564" w:rsidRDefault="006F7F8D" w:rsidP="00983A0E">
      <w:pPr>
        <w:pStyle w:val="MainTitle"/>
      </w:pPr>
      <w:r>
        <w:rPr>
          <w:rFonts w:eastAsia="Times New Roman" w:cs="Arial"/>
          <w:color w:val="auto"/>
          <w:kern w:val="0"/>
          <w:szCs w:val="24"/>
        </w:rPr>
        <w:fldChar w:fldCharType="end"/>
      </w:r>
    </w:p>
    <w:sectPr w:rsidR="002F6564" w:rsidSect="004611D6">
      <w:headerReference w:type="even" r:id="rId2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B7BD55" w14:textId="77777777" w:rsidR="005D6220" w:rsidRDefault="005D6220" w:rsidP="00753C8A">
      <w:r>
        <w:separator/>
      </w:r>
    </w:p>
  </w:endnote>
  <w:endnote w:type="continuationSeparator" w:id="0">
    <w:p w14:paraId="11A71CFD" w14:textId="77777777" w:rsidR="005D6220" w:rsidRDefault="005D6220" w:rsidP="0075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 Inspira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898F39" w14:textId="77777777" w:rsidR="00FD4AF5" w:rsidRPr="002A7A4F" w:rsidRDefault="00FD4AF5" w:rsidP="002A7A4F">
    <w:pPr>
      <w:tabs>
        <w:tab w:val="left" w:pos="9639"/>
      </w:tabs>
      <w:rPr>
        <w:rStyle w:val="PageNumber"/>
        <w:rFonts w:cs="Arial"/>
        <w:sz w:val="16"/>
        <w:szCs w:val="16"/>
        <w:lang w:eastAsia="fr-FR"/>
      </w:rPr>
    </w:pPr>
    <w:r w:rsidRPr="002A7A4F">
      <w:rPr>
        <w:rFonts w:cs="Arial"/>
        <w:sz w:val="16"/>
        <w:szCs w:val="16"/>
        <w:lang w:eastAsia="fr-FR"/>
      </w:rPr>
      <w:t>©2016 Capgemini. All rights reserved.</w:t>
    </w:r>
    <w:r w:rsidRPr="002A7A4F">
      <w:rPr>
        <w:rFonts w:cs="Arial"/>
        <w:sz w:val="16"/>
        <w:szCs w:val="16"/>
        <w:lang w:eastAsia="fr-FR"/>
      </w:rPr>
      <w:br/>
      <w:t>The information contained in this document is proprietary and confidential. For Capgemini only.</w:t>
    </w:r>
    <w:r w:rsidRPr="002A7A4F">
      <w:rPr>
        <w:rFonts w:cs="Arial"/>
        <w:color w:val="808080"/>
        <w:sz w:val="16"/>
        <w:szCs w:val="16"/>
        <w:lang w:eastAsia="fr-FR"/>
      </w:rPr>
      <w:t xml:space="preserve">   |   </w:t>
    </w:r>
    <w:r w:rsidRPr="002A7A4F">
      <w:rPr>
        <w:rFonts w:cs="Arial"/>
        <w:b/>
        <w:sz w:val="16"/>
        <w:szCs w:val="16"/>
        <w:lang w:val="fr-FR" w:eastAsia="fr-FR"/>
      </w:rPr>
      <w:fldChar w:fldCharType="begin"/>
    </w:r>
    <w:r w:rsidRPr="002A7A4F">
      <w:rPr>
        <w:rFonts w:cs="Arial"/>
        <w:b/>
        <w:sz w:val="16"/>
        <w:szCs w:val="16"/>
        <w:lang w:val="fr-FR" w:eastAsia="fr-FR"/>
      </w:rPr>
      <w:instrText xml:space="preserve"> PAGE </w:instrText>
    </w:r>
    <w:r w:rsidRPr="002A7A4F">
      <w:rPr>
        <w:rFonts w:cs="Arial"/>
        <w:b/>
        <w:sz w:val="16"/>
        <w:szCs w:val="16"/>
        <w:lang w:val="fr-FR" w:eastAsia="fr-FR"/>
      </w:rPr>
      <w:fldChar w:fldCharType="separate"/>
    </w:r>
    <w:r w:rsidR="00785517">
      <w:rPr>
        <w:rFonts w:cs="Arial"/>
        <w:b/>
        <w:noProof/>
        <w:sz w:val="16"/>
        <w:szCs w:val="16"/>
        <w:lang w:val="fr-FR" w:eastAsia="fr-FR"/>
      </w:rPr>
      <w:t>15</w:t>
    </w:r>
    <w:r w:rsidRPr="002A7A4F">
      <w:rPr>
        <w:rFonts w:cs="Arial"/>
        <w:b/>
        <w:sz w:val="16"/>
        <w:szCs w:val="16"/>
        <w:lang w:val="fr-FR" w:eastAsia="fr-FR"/>
      </w:rPr>
      <w:fldChar w:fldCharType="end"/>
    </w:r>
    <w:r w:rsidRPr="002A7A4F">
      <w:rPr>
        <w:rFonts w:cs="Arial"/>
        <w:sz w:val="16"/>
        <w:szCs w:val="16"/>
        <w:lang w:val="fr-FR" w:eastAsia="fr-FR"/>
      </w:rPr>
      <w:t xml:space="preserve"> / </w:t>
    </w:r>
    <w:r w:rsidRPr="002A7A4F">
      <w:rPr>
        <w:rFonts w:cs="Arial"/>
        <w:sz w:val="16"/>
        <w:szCs w:val="16"/>
        <w:lang w:val="fr-FR" w:eastAsia="fr-FR"/>
      </w:rPr>
      <w:fldChar w:fldCharType="begin"/>
    </w:r>
    <w:r w:rsidRPr="002A7A4F">
      <w:rPr>
        <w:rFonts w:cs="Arial"/>
        <w:sz w:val="16"/>
        <w:szCs w:val="16"/>
        <w:lang w:val="fr-FR" w:eastAsia="fr-FR"/>
      </w:rPr>
      <w:instrText xml:space="preserve"> NUMPAGES  </w:instrText>
    </w:r>
    <w:r w:rsidRPr="002A7A4F">
      <w:rPr>
        <w:rFonts w:cs="Arial"/>
        <w:sz w:val="16"/>
        <w:szCs w:val="16"/>
        <w:lang w:val="fr-FR" w:eastAsia="fr-FR"/>
      </w:rPr>
      <w:fldChar w:fldCharType="separate"/>
    </w:r>
    <w:r w:rsidR="00785517">
      <w:rPr>
        <w:rFonts w:cs="Arial"/>
        <w:noProof/>
        <w:sz w:val="16"/>
        <w:szCs w:val="16"/>
        <w:lang w:val="fr-FR" w:eastAsia="fr-FR"/>
      </w:rPr>
      <w:t>15</w:t>
    </w:r>
    <w:r w:rsidRPr="002A7A4F">
      <w:rPr>
        <w:rFonts w:cs="Arial"/>
        <w:sz w:val="16"/>
        <w:szCs w:val="16"/>
        <w:lang w:val="fr-FR" w:eastAsia="fr-FR"/>
      </w:rPr>
      <w:fldChar w:fldCharType="end"/>
    </w:r>
  </w:p>
  <w:p w14:paraId="5E48785D" w14:textId="77777777" w:rsidR="00FD4AF5" w:rsidRDefault="00FD4AF5" w:rsidP="00CC7B27">
    <w:pPr>
      <w:pStyle w:val="Footer"/>
      <w:rPr>
        <w:rStyle w:val="PageNumber"/>
        <w:rFonts w:ascii="Candara" w:hAnsi="Candara"/>
        <w:b/>
        <w:sz w:val="22"/>
        <w:szCs w:val="16"/>
      </w:rPr>
    </w:pPr>
  </w:p>
  <w:p w14:paraId="1D3E6EE4" w14:textId="77777777" w:rsidR="00FD4AF5" w:rsidRPr="008A040E" w:rsidRDefault="00FD4AF5" w:rsidP="008A040E">
    <w:pPr>
      <w:pStyle w:val="Footer"/>
      <w:rPr>
        <w:rStyle w:val="PageNumber"/>
        <w:rFonts w:ascii="Candara" w:hAnsi="Candara"/>
        <w:b/>
        <w:sz w:val="22"/>
        <w:szCs w:val="16"/>
      </w:rPr>
    </w:pPr>
    <w:r>
      <w:rPr>
        <w:rStyle w:val="PageNumber"/>
        <w:rFonts w:ascii="Candara" w:hAnsi="Candara"/>
        <w:b/>
        <w:sz w:val="22"/>
        <w:szCs w:val="16"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F88CDD" w14:textId="77777777" w:rsidR="005D6220" w:rsidRDefault="005D6220" w:rsidP="00753C8A">
      <w:r>
        <w:separator/>
      </w:r>
    </w:p>
  </w:footnote>
  <w:footnote w:type="continuationSeparator" w:id="0">
    <w:p w14:paraId="6A4521C1" w14:textId="77777777" w:rsidR="005D6220" w:rsidRDefault="005D6220" w:rsidP="00753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5CD6F2" w14:textId="77D24D33" w:rsidR="00FD4AF5" w:rsidRPr="00A10732" w:rsidRDefault="00EC5301" w:rsidP="00A10732">
    <w:pPr>
      <w:tabs>
        <w:tab w:val="left" w:pos="8505"/>
        <w:tab w:val="left" w:pos="9639"/>
      </w:tabs>
      <w:spacing w:before="300" w:after="720"/>
      <w:rPr>
        <w:rFonts w:asciiTheme="minorHAnsi" w:hAnsiTheme="minorHAnsi" w:cstheme="minorHAnsi"/>
        <w:iCs/>
        <w:smallCaps/>
        <w:color w:val="000000" w:themeColor="text1"/>
        <w:sz w:val="24"/>
        <w:lang w:eastAsia="fr-FR"/>
      </w:rPr>
    </w:pPr>
    <w:r>
      <w:rPr>
        <w:rFonts w:asciiTheme="minorHAnsi" w:hAnsiTheme="minorHAnsi" w:cstheme="minorHAnsi"/>
        <w:color w:val="000000" w:themeColor="text1"/>
        <w:sz w:val="22"/>
        <w:szCs w:val="22"/>
      </w:rPr>
      <w:t xml:space="preserve">                                                                                                                                             Node JS </w:t>
    </w:r>
    <w:r w:rsidR="00FD4AF5" w:rsidRPr="00A10732">
      <w:rPr>
        <w:rFonts w:asciiTheme="minorHAnsi" w:hAnsiTheme="minorHAnsi" w:cstheme="minorHAnsi"/>
        <w:iCs/>
        <w:smallCaps/>
        <w:color w:val="000000" w:themeColor="text1"/>
        <w:sz w:val="24"/>
        <w:lang w:eastAsia="fr-FR"/>
      </w:rPr>
      <w:t>Lab Book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F18A26" w14:textId="77777777" w:rsidR="00FD4AF5" w:rsidRDefault="00FD4AF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06C13"/>
    <w:multiLevelType w:val="hybridMultilevel"/>
    <w:tmpl w:val="AFB06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60306D"/>
    <w:multiLevelType w:val="hybridMultilevel"/>
    <w:tmpl w:val="FAB6A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A3ECD"/>
    <w:multiLevelType w:val="hybridMultilevel"/>
    <w:tmpl w:val="0DC0F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6732"/>
    <w:multiLevelType w:val="multilevel"/>
    <w:tmpl w:val="5F8E27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36C581A"/>
    <w:multiLevelType w:val="hybridMultilevel"/>
    <w:tmpl w:val="04C43608"/>
    <w:lvl w:ilvl="0" w:tplc="52E6B78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714EC8"/>
    <w:multiLevelType w:val="hybridMultilevel"/>
    <w:tmpl w:val="3510F03E"/>
    <w:lvl w:ilvl="0" w:tplc="308CB3F6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0344FD"/>
    <w:multiLevelType w:val="hybridMultilevel"/>
    <w:tmpl w:val="D492A15E"/>
    <w:lvl w:ilvl="0" w:tplc="36803320">
      <w:start w:val="3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762AC"/>
    <w:multiLevelType w:val="hybridMultilevel"/>
    <w:tmpl w:val="747AFA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20ECC"/>
    <w:multiLevelType w:val="hybridMultilevel"/>
    <w:tmpl w:val="AB02E050"/>
    <w:lvl w:ilvl="0" w:tplc="DB1665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2832B0"/>
    <w:multiLevelType w:val="hybridMultilevel"/>
    <w:tmpl w:val="145EA8B4"/>
    <w:lvl w:ilvl="0" w:tplc="A8BA5CF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75377F"/>
    <w:multiLevelType w:val="hybridMultilevel"/>
    <w:tmpl w:val="D1924B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CE1"/>
    <w:multiLevelType w:val="hybridMultilevel"/>
    <w:tmpl w:val="0DC0F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E4A80"/>
    <w:multiLevelType w:val="singleLevel"/>
    <w:tmpl w:val="6150B49A"/>
    <w:lvl w:ilvl="0">
      <w:start w:val="1"/>
      <w:numFmt w:val="bullet"/>
      <w:pStyle w:val="Unlistedmain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iCs/>
        <w:sz w:val="20"/>
        <w:u w:val="none"/>
      </w:rPr>
    </w:lvl>
  </w:abstractNum>
  <w:abstractNum w:abstractNumId="14" w15:restartNumberingAfterBreak="0">
    <w:nsid w:val="453D6D21"/>
    <w:multiLevelType w:val="multilevel"/>
    <w:tmpl w:val="CDCEE4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FE266CB"/>
    <w:multiLevelType w:val="hybridMultilevel"/>
    <w:tmpl w:val="B19C59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0F7284"/>
    <w:multiLevelType w:val="hybridMultilevel"/>
    <w:tmpl w:val="6896D88C"/>
    <w:lvl w:ilvl="0" w:tplc="2C4E2226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983B48"/>
    <w:multiLevelType w:val="hybridMultilevel"/>
    <w:tmpl w:val="FA72A1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C20004"/>
    <w:multiLevelType w:val="hybridMultilevel"/>
    <w:tmpl w:val="534ACE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D84562"/>
    <w:multiLevelType w:val="hybridMultilevel"/>
    <w:tmpl w:val="FB905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890524"/>
    <w:multiLevelType w:val="multilevel"/>
    <w:tmpl w:val="0D9C7BEE"/>
    <w:styleLink w:val="StyleBulletedWingdingssymbol10ptBoldItalicUnderlin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bCs/>
        <w:i w:val="0"/>
        <w:iCs/>
        <w:sz w:val="20"/>
        <w:u w:val="singl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7021BE"/>
    <w:multiLevelType w:val="hybridMultilevel"/>
    <w:tmpl w:val="CE1CB9F6"/>
    <w:lvl w:ilvl="0" w:tplc="BA468658">
      <w:start w:val="1"/>
      <w:numFmt w:val="decimal"/>
      <w:pStyle w:val="Listedmainbullet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F16762A"/>
    <w:multiLevelType w:val="hybridMultilevel"/>
    <w:tmpl w:val="EC5E7A4A"/>
    <w:lvl w:ilvl="0" w:tplc="17B27334">
      <w:start w:val="1"/>
      <w:numFmt w:val="lowerLetter"/>
      <w:pStyle w:val="Listedsub-bullets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B25578"/>
    <w:multiLevelType w:val="hybridMultilevel"/>
    <w:tmpl w:val="C5201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221262"/>
    <w:multiLevelType w:val="hybridMultilevel"/>
    <w:tmpl w:val="99BE93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3C3D12"/>
    <w:multiLevelType w:val="multilevel"/>
    <w:tmpl w:val="3C1C4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6"/>
  </w:num>
  <w:num w:numId="4">
    <w:abstractNumId w:val="21"/>
  </w:num>
  <w:num w:numId="5">
    <w:abstractNumId w:val="20"/>
  </w:num>
  <w:num w:numId="6">
    <w:abstractNumId w:val="13"/>
  </w:num>
  <w:num w:numId="7">
    <w:abstractNumId w:val="22"/>
    <w:lvlOverride w:ilvl="0">
      <w:startOverride w:val="1"/>
    </w:lvlOverride>
  </w:num>
  <w:num w:numId="8">
    <w:abstractNumId w:val="1"/>
  </w:num>
  <w:num w:numId="9">
    <w:abstractNumId w:val="15"/>
  </w:num>
  <w:num w:numId="10">
    <w:abstractNumId w:val="5"/>
  </w:num>
  <w:num w:numId="11">
    <w:abstractNumId w:val="10"/>
  </w:num>
  <w:num w:numId="12">
    <w:abstractNumId w:val="25"/>
  </w:num>
  <w:num w:numId="13">
    <w:abstractNumId w:val="8"/>
  </w:num>
  <w:num w:numId="14">
    <w:abstractNumId w:val="18"/>
  </w:num>
  <w:num w:numId="15">
    <w:abstractNumId w:val="12"/>
  </w:num>
  <w:num w:numId="16">
    <w:abstractNumId w:val="2"/>
  </w:num>
  <w:num w:numId="17">
    <w:abstractNumId w:val="24"/>
  </w:num>
  <w:num w:numId="18">
    <w:abstractNumId w:val="16"/>
  </w:num>
  <w:num w:numId="19">
    <w:abstractNumId w:val="17"/>
  </w:num>
  <w:num w:numId="20">
    <w:abstractNumId w:val="4"/>
  </w:num>
  <w:num w:numId="21">
    <w:abstractNumId w:val="11"/>
  </w:num>
  <w:num w:numId="22">
    <w:abstractNumId w:val="7"/>
  </w:num>
  <w:num w:numId="23">
    <w:abstractNumId w:val="19"/>
  </w:num>
  <w:num w:numId="24">
    <w:abstractNumId w:val="0"/>
  </w:num>
  <w:num w:numId="25">
    <w:abstractNumId w:val="9"/>
  </w:num>
  <w:num w:numId="26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22"/>
    <w:rsid w:val="0000327D"/>
    <w:rsid w:val="00003357"/>
    <w:rsid w:val="00004F15"/>
    <w:rsid w:val="0000509C"/>
    <w:rsid w:val="00006689"/>
    <w:rsid w:val="00007E6D"/>
    <w:rsid w:val="00007F53"/>
    <w:rsid w:val="00010742"/>
    <w:rsid w:val="00021038"/>
    <w:rsid w:val="00025E24"/>
    <w:rsid w:val="00026403"/>
    <w:rsid w:val="000272CB"/>
    <w:rsid w:val="00027C45"/>
    <w:rsid w:val="00031BCC"/>
    <w:rsid w:val="0003294D"/>
    <w:rsid w:val="00033F2A"/>
    <w:rsid w:val="0003648D"/>
    <w:rsid w:val="00043473"/>
    <w:rsid w:val="00046FB0"/>
    <w:rsid w:val="0005391F"/>
    <w:rsid w:val="000542A1"/>
    <w:rsid w:val="00056C46"/>
    <w:rsid w:val="00067A7C"/>
    <w:rsid w:val="00071819"/>
    <w:rsid w:val="000731D9"/>
    <w:rsid w:val="0007579E"/>
    <w:rsid w:val="00076E35"/>
    <w:rsid w:val="00077846"/>
    <w:rsid w:val="00080396"/>
    <w:rsid w:val="0008493D"/>
    <w:rsid w:val="00084BB5"/>
    <w:rsid w:val="000854E7"/>
    <w:rsid w:val="000865C0"/>
    <w:rsid w:val="0008737C"/>
    <w:rsid w:val="0009117C"/>
    <w:rsid w:val="00091B2B"/>
    <w:rsid w:val="00094954"/>
    <w:rsid w:val="000A1A96"/>
    <w:rsid w:val="000A2579"/>
    <w:rsid w:val="000A6F11"/>
    <w:rsid w:val="000B1187"/>
    <w:rsid w:val="000B3573"/>
    <w:rsid w:val="000B5E34"/>
    <w:rsid w:val="000B68CF"/>
    <w:rsid w:val="000C3073"/>
    <w:rsid w:val="000C4030"/>
    <w:rsid w:val="000C4DF9"/>
    <w:rsid w:val="000C6167"/>
    <w:rsid w:val="000C6DD1"/>
    <w:rsid w:val="000C77B5"/>
    <w:rsid w:val="000D2CCD"/>
    <w:rsid w:val="000D5B66"/>
    <w:rsid w:val="000D6CE3"/>
    <w:rsid w:val="000D703B"/>
    <w:rsid w:val="000E19BC"/>
    <w:rsid w:val="000E287E"/>
    <w:rsid w:val="000E6197"/>
    <w:rsid w:val="000F2C29"/>
    <w:rsid w:val="000F3671"/>
    <w:rsid w:val="000F5FD8"/>
    <w:rsid w:val="00102A43"/>
    <w:rsid w:val="0010508F"/>
    <w:rsid w:val="001067BA"/>
    <w:rsid w:val="001072C5"/>
    <w:rsid w:val="00107A53"/>
    <w:rsid w:val="001142A9"/>
    <w:rsid w:val="00121E23"/>
    <w:rsid w:val="00122BB5"/>
    <w:rsid w:val="00124973"/>
    <w:rsid w:val="001303E8"/>
    <w:rsid w:val="001305A3"/>
    <w:rsid w:val="00132865"/>
    <w:rsid w:val="00133461"/>
    <w:rsid w:val="001352B7"/>
    <w:rsid w:val="00137E5F"/>
    <w:rsid w:val="001477F0"/>
    <w:rsid w:val="00152CCE"/>
    <w:rsid w:val="00152DF4"/>
    <w:rsid w:val="00153AD2"/>
    <w:rsid w:val="00154D21"/>
    <w:rsid w:val="001566EE"/>
    <w:rsid w:val="001569DA"/>
    <w:rsid w:val="00162145"/>
    <w:rsid w:val="00164B57"/>
    <w:rsid w:val="0016503A"/>
    <w:rsid w:val="001664A1"/>
    <w:rsid w:val="001741A0"/>
    <w:rsid w:val="001862B4"/>
    <w:rsid w:val="0019171A"/>
    <w:rsid w:val="00195687"/>
    <w:rsid w:val="001A18BB"/>
    <w:rsid w:val="001A4E10"/>
    <w:rsid w:val="001A6868"/>
    <w:rsid w:val="001B1628"/>
    <w:rsid w:val="001B29C2"/>
    <w:rsid w:val="001B55F0"/>
    <w:rsid w:val="001B7627"/>
    <w:rsid w:val="001B7E19"/>
    <w:rsid w:val="001C0CE6"/>
    <w:rsid w:val="001C3805"/>
    <w:rsid w:val="001C3F9B"/>
    <w:rsid w:val="001C55BE"/>
    <w:rsid w:val="001D034B"/>
    <w:rsid w:val="001D14DC"/>
    <w:rsid w:val="001D1F6E"/>
    <w:rsid w:val="001D4EDE"/>
    <w:rsid w:val="001E0935"/>
    <w:rsid w:val="001E118C"/>
    <w:rsid w:val="001E1356"/>
    <w:rsid w:val="001F1953"/>
    <w:rsid w:val="001F2703"/>
    <w:rsid w:val="001F55C5"/>
    <w:rsid w:val="001F61E4"/>
    <w:rsid w:val="00203586"/>
    <w:rsid w:val="00205ABA"/>
    <w:rsid w:val="00207DD9"/>
    <w:rsid w:val="002101F9"/>
    <w:rsid w:val="00212AE1"/>
    <w:rsid w:val="00213687"/>
    <w:rsid w:val="0021556F"/>
    <w:rsid w:val="0022070B"/>
    <w:rsid w:val="00223EBA"/>
    <w:rsid w:val="002244B9"/>
    <w:rsid w:val="00224BFA"/>
    <w:rsid w:val="00225D47"/>
    <w:rsid w:val="00226372"/>
    <w:rsid w:val="00227957"/>
    <w:rsid w:val="00230927"/>
    <w:rsid w:val="00231E45"/>
    <w:rsid w:val="00231F7F"/>
    <w:rsid w:val="00232F5B"/>
    <w:rsid w:val="0023391C"/>
    <w:rsid w:val="00233EEF"/>
    <w:rsid w:val="0024549A"/>
    <w:rsid w:val="00245873"/>
    <w:rsid w:val="002520DC"/>
    <w:rsid w:val="0025430B"/>
    <w:rsid w:val="002617E8"/>
    <w:rsid w:val="00261D34"/>
    <w:rsid w:val="002623E2"/>
    <w:rsid w:val="0026348A"/>
    <w:rsid w:val="002649CF"/>
    <w:rsid w:val="00266558"/>
    <w:rsid w:val="00281EBE"/>
    <w:rsid w:val="0028387F"/>
    <w:rsid w:val="00287601"/>
    <w:rsid w:val="00293BF8"/>
    <w:rsid w:val="00293C61"/>
    <w:rsid w:val="00294DD3"/>
    <w:rsid w:val="00297346"/>
    <w:rsid w:val="00297E03"/>
    <w:rsid w:val="002A0C3D"/>
    <w:rsid w:val="002A10D3"/>
    <w:rsid w:val="002A7A4F"/>
    <w:rsid w:val="002B1A45"/>
    <w:rsid w:val="002B4C1D"/>
    <w:rsid w:val="002B77E9"/>
    <w:rsid w:val="002B79E1"/>
    <w:rsid w:val="002C1E7B"/>
    <w:rsid w:val="002C658F"/>
    <w:rsid w:val="002D316D"/>
    <w:rsid w:val="002E18B6"/>
    <w:rsid w:val="002E33F5"/>
    <w:rsid w:val="002E66B1"/>
    <w:rsid w:val="002F0258"/>
    <w:rsid w:val="002F13DB"/>
    <w:rsid w:val="002F1907"/>
    <w:rsid w:val="002F278A"/>
    <w:rsid w:val="002F46DF"/>
    <w:rsid w:val="002F48E7"/>
    <w:rsid w:val="002F6564"/>
    <w:rsid w:val="00302304"/>
    <w:rsid w:val="00303BB3"/>
    <w:rsid w:val="0030546C"/>
    <w:rsid w:val="00311E21"/>
    <w:rsid w:val="003138FD"/>
    <w:rsid w:val="00315861"/>
    <w:rsid w:val="00315E51"/>
    <w:rsid w:val="0032129B"/>
    <w:rsid w:val="00324B2A"/>
    <w:rsid w:val="00327059"/>
    <w:rsid w:val="003270E8"/>
    <w:rsid w:val="00334EA8"/>
    <w:rsid w:val="00337203"/>
    <w:rsid w:val="00337986"/>
    <w:rsid w:val="00340105"/>
    <w:rsid w:val="003404F2"/>
    <w:rsid w:val="00340956"/>
    <w:rsid w:val="003427D7"/>
    <w:rsid w:val="00344717"/>
    <w:rsid w:val="0034489D"/>
    <w:rsid w:val="0034646A"/>
    <w:rsid w:val="00346BCB"/>
    <w:rsid w:val="003547E0"/>
    <w:rsid w:val="003560C4"/>
    <w:rsid w:val="0035762B"/>
    <w:rsid w:val="003603BA"/>
    <w:rsid w:val="0036103E"/>
    <w:rsid w:val="003640B5"/>
    <w:rsid w:val="0036422E"/>
    <w:rsid w:val="00364788"/>
    <w:rsid w:val="00366680"/>
    <w:rsid w:val="00370554"/>
    <w:rsid w:val="0037353C"/>
    <w:rsid w:val="00374B33"/>
    <w:rsid w:val="00375B93"/>
    <w:rsid w:val="00376E2E"/>
    <w:rsid w:val="00377A90"/>
    <w:rsid w:val="00383A06"/>
    <w:rsid w:val="00390CE9"/>
    <w:rsid w:val="003938A5"/>
    <w:rsid w:val="00393B61"/>
    <w:rsid w:val="00393C0A"/>
    <w:rsid w:val="00395A36"/>
    <w:rsid w:val="00396D37"/>
    <w:rsid w:val="003A2467"/>
    <w:rsid w:val="003A3626"/>
    <w:rsid w:val="003A5BB9"/>
    <w:rsid w:val="003A690C"/>
    <w:rsid w:val="003B1717"/>
    <w:rsid w:val="003B25AE"/>
    <w:rsid w:val="003B46D5"/>
    <w:rsid w:val="003B6943"/>
    <w:rsid w:val="003C218F"/>
    <w:rsid w:val="003C24C2"/>
    <w:rsid w:val="003C5B55"/>
    <w:rsid w:val="003C62F7"/>
    <w:rsid w:val="003C6611"/>
    <w:rsid w:val="003C7008"/>
    <w:rsid w:val="003D4A48"/>
    <w:rsid w:val="003D609F"/>
    <w:rsid w:val="003D6590"/>
    <w:rsid w:val="003D7337"/>
    <w:rsid w:val="003E4506"/>
    <w:rsid w:val="003E60BA"/>
    <w:rsid w:val="003F2799"/>
    <w:rsid w:val="003F27DA"/>
    <w:rsid w:val="003F4619"/>
    <w:rsid w:val="003F5F44"/>
    <w:rsid w:val="00401540"/>
    <w:rsid w:val="004018A4"/>
    <w:rsid w:val="004037FA"/>
    <w:rsid w:val="00404332"/>
    <w:rsid w:val="00405A9F"/>
    <w:rsid w:val="0040749B"/>
    <w:rsid w:val="0040761E"/>
    <w:rsid w:val="00411398"/>
    <w:rsid w:val="00416826"/>
    <w:rsid w:val="0042035E"/>
    <w:rsid w:val="00422321"/>
    <w:rsid w:val="00422888"/>
    <w:rsid w:val="00426C72"/>
    <w:rsid w:val="00434A31"/>
    <w:rsid w:val="00436BA4"/>
    <w:rsid w:val="00437871"/>
    <w:rsid w:val="00443603"/>
    <w:rsid w:val="00444FC6"/>
    <w:rsid w:val="00445758"/>
    <w:rsid w:val="004463E1"/>
    <w:rsid w:val="0044730D"/>
    <w:rsid w:val="004505FB"/>
    <w:rsid w:val="00451991"/>
    <w:rsid w:val="00455146"/>
    <w:rsid w:val="0045633E"/>
    <w:rsid w:val="00456D41"/>
    <w:rsid w:val="004611D6"/>
    <w:rsid w:val="00462C02"/>
    <w:rsid w:val="004649FC"/>
    <w:rsid w:val="004651DE"/>
    <w:rsid w:val="00465852"/>
    <w:rsid w:val="00466116"/>
    <w:rsid w:val="004664A1"/>
    <w:rsid w:val="004668A1"/>
    <w:rsid w:val="004669F3"/>
    <w:rsid w:val="00467DDE"/>
    <w:rsid w:val="00470469"/>
    <w:rsid w:val="00470D9A"/>
    <w:rsid w:val="00473A07"/>
    <w:rsid w:val="00475327"/>
    <w:rsid w:val="00476746"/>
    <w:rsid w:val="004776EB"/>
    <w:rsid w:val="00480224"/>
    <w:rsid w:val="004805CD"/>
    <w:rsid w:val="004807B5"/>
    <w:rsid w:val="004819F0"/>
    <w:rsid w:val="00482A04"/>
    <w:rsid w:val="0048314B"/>
    <w:rsid w:val="004868C8"/>
    <w:rsid w:val="00486E2D"/>
    <w:rsid w:val="00494F43"/>
    <w:rsid w:val="004951AE"/>
    <w:rsid w:val="00496D3A"/>
    <w:rsid w:val="004A6386"/>
    <w:rsid w:val="004A738D"/>
    <w:rsid w:val="004A7E0F"/>
    <w:rsid w:val="004B38EC"/>
    <w:rsid w:val="004C0A75"/>
    <w:rsid w:val="004C0CE3"/>
    <w:rsid w:val="004C0CF4"/>
    <w:rsid w:val="004C2D71"/>
    <w:rsid w:val="004C43E4"/>
    <w:rsid w:val="004C441C"/>
    <w:rsid w:val="004C5008"/>
    <w:rsid w:val="004C537C"/>
    <w:rsid w:val="004C6E84"/>
    <w:rsid w:val="004D0EE9"/>
    <w:rsid w:val="004D289E"/>
    <w:rsid w:val="004E0843"/>
    <w:rsid w:val="004E0CCD"/>
    <w:rsid w:val="004E3BAF"/>
    <w:rsid w:val="004E5160"/>
    <w:rsid w:val="004E7DDA"/>
    <w:rsid w:val="004F0F96"/>
    <w:rsid w:val="004F4DB9"/>
    <w:rsid w:val="005020A3"/>
    <w:rsid w:val="00502220"/>
    <w:rsid w:val="00502F3D"/>
    <w:rsid w:val="00504A5F"/>
    <w:rsid w:val="0050549B"/>
    <w:rsid w:val="005107FF"/>
    <w:rsid w:val="0051136A"/>
    <w:rsid w:val="00516B52"/>
    <w:rsid w:val="00517501"/>
    <w:rsid w:val="00517564"/>
    <w:rsid w:val="00517918"/>
    <w:rsid w:val="00526460"/>
    <w:rsid w:val="00532A7C"/>
    <w:rsid w:val="00532FBF"/>
    <w:rsid w:val="005352E3"/>
    <w:rsid w:val="00537BB7"/>
    <w:rsid w:val="00537E44"/>
    <w:rsid w:val="005401A8"/>
    <w:rsid w:val="00540328"/>
    <w:rsid w:val="00541FAF"/>
    <w:rsid w:val="00542DF6"/>
    <w:rsid w:val="00543BC4"/>
    <w:rsid w:val="00546DB8"/>
    <w:rsid w:val="0055290D"/>
    <w:rsid w:val="005553CD"/>
    <w:rsid w:val="005557B4"/>
    <w:rsid w:val="00562F19"/>
    <w:rsid w:val="005707DD"/>
    <w:rsid w:val="00575E49"/>
    <w:rsid w:val="00577F68"/>
    <w:rsid w:val="00580E67"/>
    <w:rsid w:val="005828CB"/>
    <w:rsid w:val="00586B2C"/>
    <w:rsid w:val="00591638"/>
    <w:rsid w:val="00591696"/>
    <w:rsid w:val="00592466"/>
    <w:rsid w:val="005A025D"/>
    <w:rsid w:val="005A1909"/>
    <w:rsid w:val="005A2DE3"/>
    <w:rsid w:val="005A3AF6"/>
    <w:rsid w:val="005A7DBF"/>
    <w:rsid w:val="005B05D5"/>
    <w:rsid w:val="005B3896"/>
    <w:rsid w:val="005B5492"/>
    <w:rsid w:val="005B5DF0"/>
    <w:rsid w:val="005B621A"/>
    <w:rsid w:val="005C0814"/>
    <w:rsid w:val="005C2D79"/>
    <w:rsid w:val="005C47C5"/>
    <w:rsid w:val="005C5B4A"/>
    <w:rsid w:val="005C63B2"/>
    <w:rsid w:val="005C68C5"/>
    <w:rsid w:val="005D0667"/>
    <w:rsid w:val="005D066C"/>
    <w:rsid w:val="005D0CC0"/>
    <w:rsid w:val="005D39C5"/>
    <w:rsid w:val="005D6220"/>
    <w:rsid w:val="005D661B"/>
    <w:rsid w:val="005D770D"/>
    <w:rsid w:val="005E3007"/>
    <w:rsid w:val="005E3918"/>
    <w:rsid w:val="005E4E80"/>
    <w:rsid w:val="005E5A28"/>
    <w:rsid w:val="005F2911"/>
    <w:rsid w:val="005F3480"/>
    <w:rsid w:val="005F3990"/>
    <w:rsid w:val="005F7CE4"/>
    <w:rsid w:val="005F7E19"/>
    <w:rsid w:val="006002B3"/>
    <w:rsid w:val="006003DA"/>
    <w:rsid w:val="00601F94"/>
    <w:rsid w:val="00602A9C"/>
    <w:rsid w:val="00604953"/>
    <w:rsid w:val="0060635A"/>
    <w:rsid w:val="00606AB7"/>
    <w:rsid w:val="00607B28"/>
    <w:rsid w:val="00610269"/>
    <w:rsid w:val="00610A6D"/>
    <w:rsid w:val="00611627"/>
    <w:rsid w:val="00612C38"/>
    <w:rsid w:val="006138D2"/>
    <w:rsid w:val="00617A79"/>
    <w:rsid w:val="00626B25"/>
    <w:rsid w:val="006270A8"/>
    <w:rsid w:val="00632A50"/>
    <w:rsid w:val="00633884"/>
    <w:rsid w:val="00634726"/>
    <w:rsid w:val="00634943"/>
    <w:rsid w:val="00634FF9"/>
    <w:rsid w:val="00636E90"/>
    <w:rsid w:val="0064321B"/>
    <w:rsid w:val="00644806"/>
    <w:rsid w:val="00652125"/>
    <w:rsid w:val="006526C8"/>
    <w:rsid w:val="006564BC"/>
    <w:rsid w:val="006575E5"/>
    <w:rsid w:val="00663252"/>
    <w:rsid w:val="0066445E"/>
    <w:rsid w:val="00665AA6"/>
    <w:rsid w:val="006675EC"/>
    <w:rsid w:val="00667C98"/>
    <w:rsid w:val="00676CB1"/>
    <w:rsid w:val="0068233C"/>
    <w:rsid w:val="0068498F"/>
    <w:rsid w:val="0068547B"/>
    <w:rsid w:val="00686A0D"/>
    <w:rsid w:val="006873CB"/>
    <w:rsid w:val="0069057D"/>
    <w:rsid w:val="00692A2D"/>
    <w:rsid w:val="00693324"/>
    <w:rsid w:val="0069675E"/>
    <w:rsid w:val="006A1223"/>
    <w:rsid w:val="006A18A9"/>
    <w:rsid w:val="006A23DB"/>
    <w:rsid w:val="006A2C9B"/>
    <w:rsid w:val="006A32AF"/>
    <w:rsid w:val="006A441B"/>
    <w:rsid w:val="006A44B5"/>
    <w:rsid w:val="006A62B6"/>
    <w:rsid w:val="006B01F5"/>
    <w:rsid w:val="006B1DFE"/>
    <w:rsid w:val="006B26F1"/>
    <w:rsid w:val="006B41D9"/>
    <w:rsid w:val="006B4567"/>
    <w:rsid w:val="006B6620"/>
    <w:rsid w:val="006C022C"/>
    <w:rsid w:val="006C14FA"/>
    <w:rsid w:val="006C2828"/>
    <w:rsid w:val="006C404C"/>
    <w:rsid w:val="006C5F72"/>
    <w:rsid w:val="006C7149"/>
    <w:rsid w:val="006D0444"/>
    <w:rsid w:val="006D09DD"/>
    <w:rsid w:val="006D7DDD"/>
    <w:rsid w:val="006E0643"/>
    <w:rsid w:val="006E06BC"/>
    <w:rsid w:val="006E13F8"/>
    <w:rsid w:val="006E2AA2"/>
    <w:rsid w:val="006E7980"/>
    <w:rsid w:val="006E79F8"/>
    <w:rsid w:val="006E7C43"/>
    <w:rsid w:val="006F3E01"/>
    <w:rsid w:val="006F519D"/>
    <w:rsid w:val="006F6248"/>
    <w:rsid w:val="006F729A"/>
    <w:rsid w:val="006F7CC1"/>
    <w:rsid w:val="006F7F8D"/>
    <w:rsid w:val="007001DA"/>
    <w:rsid w:val="00702B59"/>
    <w:rsid w:val="00705119"/>
    <w:rsid w:val="00706953"/>
    <w:rsid w:val="00711309"/>
    <w:rsid w:val="00713D46"/>
    <w:rsid w:val="007173B0"/>
    <w:rsid w:val="00724289"/>
    <w:rsid w:val="007267DE"/>
    <w:rsid w:val="00731B55"/>
    <w:rsid w:val="007324AB"/>
    <w:rsid w:val="007378DF"/>
    <w:rsid w:val="0074184E"/>
    <w:rsid w:val="00741B4D"/>
    <w:rsid w:val="00742E76"/>
    <w:rsid w:val="00743804"/>
    <w:rsid w:val="0074474E"/>
    <w:rsid w:val="0074741A"/>
    <w:rsid w:val="00747CA9"/>
    <w:rsid w:val="00751259"/>
    <w:rsid w:val="00751278"/>
    <w:rsid w:val="00751C53"/>
    <w:rsid w:val="00753B32"/>
    <w:rsid w:val="00753C8A"/>
    <w:rsid w:val="00757AF8"/>
    <w:rsid w:val="00760A00"/>
    <w:rsid w:val="00767CE1"/>
    <w:rsid w:val="00771759"/>
    <w:rsid w:val="00773DAE"/>
    <w:rsid w:val="0077646D"/>
    <w:rsid w:val="00781E47"/>
    <w:rsid w:val="00782801"/>
    <w:rsid w:val="00784C4C"/>
    <w:rsid w:val="00785517"/>
    <w:rsid w:val="00785907"/>
    <w:rsid w:val="00787BCE"/>
    <w:rsid w:val="00791A86"/>
    <w:rsid w:val="00792D8D"/>
    <w:rsid w:val="00793C5B"/>
    <w:rsid w:val="00794738"/>
    <w:rsid w:val="0079619A"/>
    <w:rsid w:val="007964DE"/>
    <w:rsid w:val="00797AC2"/>
    <w:rsid w:val="007A129E"/>
    <w:rsid w:val="007A360D"/>
    <w:rsid w:val="007B05EF"/>
    <w:rsid w:val="007B102F"/>
    <w:rsid w:val="007B1C6D"/>
    <w:rsid w:val="007B1E89"/>
    <w:rsid w:val="007C73AC"/>
    <w:rsid w:val="007D10F0"/>
    <w:rsid w:val="007D1296"/>
    <w:rsid w:val="007E2E6D"/>
    <w:rsid w:val="007E3E67"/>
    <w:rsid w:val="007E5BCF"/>
    <w:rsid w:val="007E6D86"/>
    <w:rsid w:val="007E6EC7"/>
    <w:rsid w:val="007F0F9E"/>
    <w:rsid w:val="007F16C0"/>
    <w:rsid w:val="007F598F"/>
    <w:rsid w:val="007F6DBE"/>
    <w:rsid w:val="007F799D"/>
    <w:rsid w:val="00807419"/>
    <w:rsid w:val="00811773"/>
    <w:rsid w:val="00812525"/>
    <w:rsid w:val="008139CB"/>
    <w:rsid w:val="0082096F"/>
    <w:rsid w:val="0082122E"/>
    <w:rsid w:val="00821657"/>
    <w:rsid w:val="00821F15"/>
    <w:rsid w:val="0082215F"/>
    <w:rsid w:val="0082649E"/>
    <w:rsid w:val="008277DB"/>
    <w:rsid w:val="00831FD7"/>
    <w:rsid w:val="00837FFA"/>
    <w:rsid w:val="00845D19"/>
    <w:rsid w:val="00846432"/>
    <w:rsid w:val="00850030"/>
    <w:rsid w:val="008512C1"/>
    <w:rsid w:val="0085329E"/>
    <w:rsid w:val="00853F41"/>
    <w:rsid w:val="008544AD"/>
    <w:rsid w:val="00854A31"/>
    <w:rsid w:val="00856747"/>
    <w:rsid w:val="00856FFD"/>
    <w:rsid w:val="00870541"/>
    <w:rsid w:val="008707FB"/>
    <w:rsid w:val="00874A93"/>
    <w:rsid w:val="00874BA2"/>
    <w:rsid w:val="00875262"/>
    <w:rsid w:val="00875DCF"/>
    <w:rsid w:val="008765FA"/>
    <w:rsid w:val="00880351"/>
    <w:rsid w:val="00880362"/>
    <w:rsid w:val="00883EEE"/>
    <w:rsid w:val="0088470D"/>
    <w:rsid w:val="00885EF3"/>
    <w:rsid w:val="008876E6"/>
    <w:rsid w:val="00894B1B"/>
    <w:rsid w:val="00895390"/>
    <w:rsid w:val="00896BDF"/>
    <w:rsid w:val="008A040E"/>
    <w:rsid w:val="008A0D75"/>
    <w:rsid w:val="008A2D9D"/>
    <w:rsid w:val="008A3250"/>
    <w:rsid w:val="008A56A2"/>
    <w:rsid w:val="008B1262"/>
    <w:rsid w:val="008B33D4"/>
    <w:rsid w:val="008B680D"/>
    <w:rsid w:val="008B7643"/>
    <w:rsid w:val="008C56D2"/>
    <w:rsid w:val="008C63AE"/>
    <w:rsid w:val="008C666B"/>
    <w:rsid w:val="008C6725"/>
    <w:rsid w:val="008C6E38"/>
    <w:rsid w:val="008D045F"/>
    <w:rsid w:val="008D10C6"/>
    <w:rsid w:val="008D3C55"/>
    <w:rsid w:val="008D534F"/>
    <w:rsid w:val="008E05AD"/>
    <w:rsid w:val="008E137F"/>
    <w:rsid w:val="008E1807"/>
    <w:rsid w:val="008E402D"/>
    <w:rsid w:val="008E4976"/>
    <w:rsid w:val="008E6000"/>
    <w:rsid w:val="008E682D"/>
    <w:rsid w:val="008E688D"/>
    <w:rsid w:val="008E6E8E"/>
    <w:rsid w:val="008F0F66"/>
    <w:rsid w:val="008F4D42"/>
    <w:rsid w:val="008F5C6E"/>
    <w:rsid w:val="008F6F30"/>
    <w:rsid w:val="008F7026"/>
    <w:rsid w:val="00901895"/>
    <w:rsid w:val="00905E22"/>
    <w:rsid w:val="00907306"/>
    <w:rsid w:val="00907D47"/>
    <w:rsid w:val="00911637"/>
    <w:rsid w:val="009141C7"/>
    <w:rsid w:val="00914F8A"/>
    <w:rsid w:val="0092327B"/>
    <w:rsid w:val="00923A56"/>
    <w:rsid w:val="00924317"/>
    <w:rsid w:val="00924467"/>
    <w:rsid w:val="009244D8"/>
    <w:rsid w:val="0093051C"/>
    <w:rsid w:val="00931FF8"/>
    <w:rsid w:val="0093461C"/>
    <w:rsid w:val="0094033A"/>
    <w:rsid w:val="009447C3"/>
    <w:rsid w:val="009453E9"/>
    <w:rsid w:val="00946E23"/>
    <w:rsid w:val="00951E16"/>
    <w:rsid w:val="00953513"/>
    <w:rsid w:val="0095388B"/>
    <w:rsid w:val="00953DB2"/>
    <w:rsid w:val="00955189"/>
    <w:rsid w:val="00957D98"/>
    <w:rsid w:val="009715E2"/>
    <w:rsid w:val="009725C3"/>
    <w:rsid w:val="009741C2"/>
    <w:rsid w:val="009767C0"/>
    <w:rsid w:val="00977A16"/>
    <w:rsid w:val="00980306"/>
    <w:rsid w:val="00980B10"/>
    <w:rsid w:val="00981936"/>
    <w:rsid w:val="00983134"/>
    <w:rsid w:val="00983A0E"/>
    <w:rsid w:val="0099347F"/>
    <w:rsid w:val="009A1DFF"/>
    <w:rsid w:val="009A1FAC"/>
    <w:rsid w:val="009A3888"/>
    <w:rsid w:val="009A3B1B"/>
    <w:rsid w:val="009A3D12"/>
    <w:rsid w:val="009A3E17"/>
    <w:rsid w:val="009A4E24"/>
    <w:rsid w:val="009B00CC"/>
    <w:rsid w:val="009B103C"/>
    <w:rsid w:val="009B4765"/>
    <w:rsid w:val="009D4BDB"/>
    <w:rsid w:val="009D6E8C"/>
    <w:rsid w:val="009E1E9E"/>
    <w:rsid w:val="009E3A33"/>
    <w:rsid w:val="009E66A9"/>
    <w:rsid w:val="009F1A3D"/>
    <w:rsid w:val="009F51CE"/>
    <w:rsid w:val="009F6859"/>
    <w:rsid w:val="009F7617"/>
    <w:rsid w:val="00A02CFA"/>
    <w:rsid w:val="00A04EB1"/>
    <w:rsid w:val="00A059FD"/>
    <w:rsid w:val="00A065CA"/>
    <w:rsid w:val="00A10732"/>
    <w:rsid w:val="00A21FD0"/>
    <w:rsid w:val="00A225ED"/>
    <w:rsid w:val="00A266F3"/>
    <w:rsid w:val="00A2727F"/>
    <w:rsid w:val="00A3102D"/>
    <w:rsid w:val="00A31C25"/>
    <w:rsid w:val="00A34DE9"/>
    <w:rsid w:val="00A40B42"/>
    <w:rsid w:val="00A4312A"/>
    <w:rsid w:val="00A44537"/>
    <w:rsid w:val="00A449E4"/>
    <w:rsid w:val="00A50023"/>
    <w:rsid w:val="00A5144B"/>
    <w:rsid w:val="00A5252A"/>
    <w:rsid w:val="00A52646"/>
    <w:rsid w:val="00A56112"/>
    <w:rsid w:val="00A5777C"/>
    <w:rsid w:val="00A62C3F"/>
    <w:rsid w:val="00A64141"/>
    <w:rsid w:val="00A6714A"/>
    <w:rsid w:val="00A674E9"/>
    <w:rsid w:val="00A73CB1"/>
    <w:rsid w:val="00A76D05"/>
    <w:rsid w:val="00A7793E"/>
    <w:rsid w:val="00A80C8D"/>
    <w:rsid w:val="00A81F57"/>
    <w:rsid w:val="00A8245E"/>
    <w:rsid w:val="00A92BBA"/>
    <w:rsid w:val="00A961BD"/>
    <w:rsid w:val="00A97256"/>
    <w:rsid w:val="00AA0FFB"/>
    <w:rsid w:val="00AA1ED8"/>
    <w:rsid w:val="00AA785D"/>
    <w:rsid w:val="00AB0746"/>
    <w:rsid w:val="00AB2C27"/>
    <w:rsid w:val="00AB3851"/>
    <w:rsid w:val="00AC0947"/>
    <w:rsid w:val="00AC10AB"/>
    <w:rsid w:val="00AC7695"/>
    <w:rsid w:val="00AD389F"/>
    <w:rsid w:val="00AD39F0"/>
    <w:rsid w:val="00AD6C9E"/>
    <w:rsid w:val="00AD78DC"/>
    <w:rsid w:val="00AD7DFE"/>
    <w:rsid w:val="00AE0EEB"/>
    <w:rsid w:val="00AE0F51"/>
    <w:rsid w:val="00AE12F7"/>
    <w:rsid w:val="00AE1E84"/>
    <w:rsid w:val="00AE211C"/>
    <w:rsid w:val="00AE3AED"/>
    <w:rsid w:val="00AF0678"/>
    <w:rsid w:val="00AF096E"/>
    <w:rsid w:val="00AF26E6"/>
    <w:rsid w:val="00B00B52"/>
    <w:rsid w:val="00B03AC4"/>
    <w:rsid w:val="00B04B9F"/>
    <w:rsid w:val="00B062D0"/>
    <w:rsid w:val="00B070C9"/>
    <w:rsid w:val="00B10F72"/>
    <w:rsid w:val="00B11433"/>
    <w:rsid w:val="00B1182F"/>
    <w:rsid w:val="00B11889"/>
    <w:rsid w:val="00B145C9"/>
    <w:rsid w:val="00B1752B"/>
    <w:rsid w:val="00B20319"/>
    <w:rsid w:val="00B22131"/>
    <w:rsid w:val="00B27A84"/>
    <w:rsid w:val="00B27D0F"/>
    <w:rsid w:val="00B36248"/>
    <w:rsid w:val="00B3704C"/>
    <w:rsid w:val="00B374CF"/>
    <w:rsid w:val="00B4062C"/>
    <w:rsid w:val="00B40D70"/>
    <w:rsid w:val="00B44612"/>
    <w:rsid w:val="00B447F7"/>
    <w:rsid w:val="00B4704F"/>
    <w:rsid w:val="00B5083D"/>
    <w:rsid w:val="00B56BD5"/>
    <w:rsid w:val="00B56D65"/>
    <w:rsid w:val="00B62AF3"/>
    <w:rsid w:val="00B63852"/>
    <w:rsid w:val="00B6524A"/>
    <w:rsid w:val="00B657DF"/>
    <w:rsid w:val="00B670C1"/>
    <w:rsid w:val="00B75463"/>
    <w:rsid w:val="00B759EF"/>
    <w:rsid w:val="00B7656B"/>
    <w:rsid w:val="00B76A94"/>
    <w:rsid w:val="00B80305"/>
    <w:rsid w:val="00B82605"/>
    <w:rsid w:val="00B84053"/>
    <w:rsid w:val="00B8418A"/>
    <w:rsid w:val="00B86E66"/>
    <w:rsid w:val="00B90719"/>
    <w:rsid w:val="00B915C9"/>
    <w:rsid w:val="00B923A5"/>
    <w:rsid w:val="00B93965"/>
    <w:rsid w:val="00B96DA9"/>
    <w:rsid w:val="00BA2C70"/>
    <w:rsid w:val="00BA4109"/>
    <w:rsid w:val="00BA4B57"/>
    <w:rsid w:val="00BB0CC0"/>
    <w:rsid w:val="00BB6957"/>
    <w:rsid w:val="00BB7A9A"/>
    <w:rsid w:val="00BC0BC5"/>
    <w:rsid w:val="00BC1E4F"/>
    <w:rsid w:val="00BC388C"/>
    <w:rsid w:val="00BC3E65"/>
    <w:rsid w:val="00BC7D60"/>
    <w:rsid w:val="00BD0029"/>
    <w:rsid w:val="00BD1625"/>
    <w:rsid w:val="00BD6B4F"/>
    <w:rsid w:val="00BE0B3A"/>
    <w:rsid w:val="00BE0BE9"/>
    <w:rsid w:val="00BE6B2E"/>
    <w:rsid w:val="00BE78BD"/>
    <w:rsid w:val="00BF54C2"/>
    <w:rsid w:val="00C011C9"/>
    <w:rsid w:val="00C033A1"/>
    <w:rsid w:val="00C03709"/>
    <w:rsid w:val="00C0473E"/>
    <w:rsid w:val="00C05DBD"/>
    <w:rsid w:val="00C071D0"/>
    <w:rsid w:val="00C07A34"/>
    <w:rsid w:val="00C125FD"/>
    <w:rsid w:val="00C15612"/>
    <w:rsid w:val="00C22BB5"/>
    <w:rsid w:val="00C23E07"/>
    <w:rsid w:val="00C23FF7"/>
    <w:rsid w:val="00C2537A"/>
    <w:rsid w:val="00C26EA9"/>
    <w:rsid w:val="00C3110F"/>
    <w:rsid w:val="00C319E0"/>
    <w:rsid w:val="00C33CF4"/>
    <w:rsid w:val="00C34722"/>
    <w:rsid w:val="00C350DE"/>
    <w:rsid w:val="00C35A90"/>
    <w:rsid w:val="00C420E9"/>
    <w:rsid w:val="00C4340F"/>
    <w:rsid w:val="00C44A18"/>
    <w:rsid w:val="00C44FC6"/>
    <w:rsid w:val="00C45D3C"/>
    <w:rsid w:val="00C55A0A"/>
    <w:rsid w:val="00C6073F"/>
    <w:rsid w:val="00C645F4"/>
    <w:rsid w:val="00C758CA"/>
    <w:rsid w:val="00C766D4"/>
    <w:rsid w:val="00C81D39"/>
    <w:rsid w:val="00C82896"/>
    <w:rsid w:val="00C83D1C"/>
    <w:rsid w:val="00C84615"/>
    <w:rsid w:val="00C85DA1"/>
    <w:rsid w:val="00C870FE"/>
    <w:rsid w:val="00C910E2"/>
    <w:rsid w:val="00C97923"/>
    <w:rsid w:val="00CA0077"/>
    <w:rsid w:val="00CA1FEB"/>
    <w:rsid w:val="00CA2F5A"/>
    <w:rsid w:val="00CA56E0"/>
    <w:rsid w:val="00CA622E"/>
    <w:rsid w:val="00CB12D3"/>
    <w:rsid w:val="00CB358C"/>
    <w:rsid w:val="00CC0C23"/>
    <w:rsid w:val="00CC2FFF"/>
    <w:rsid w:val="00CC5A27"/>
    <w:rsid w:val="00CC7B27"/>
    <w:rsid w:val="00CD02FC"/>
    <w:rsid w:val="00CD038F"/>
    <w:rsid w:val="00CD54FD"/>
    <w:rsid w:val="00CD606F"/>
    <w:rsid w:val="00CD7ACD"/>
    <w:rsid w:val="00CE05DB"/>
    <w:rsid w:val="00CE3DC3"/>
    <w:rsid w:val="00CE45E2"/>
    <w:rsid w:val="00CE690F"/>
    <w:rsid w:val="00CF283F"/>
    <w:rsid w:val="00CF49A9"/>
    <w:rsid w:val="00CF5A5E"/>
    <w:rsid w:val="00D0061B"/>
    <w:rsid w:val="00D03D18"/>
    <w:rsid w:val="00D041A7"/>
    <w:rsid w:val="00D043FE"/>
    <w:rsid w:val="00D06428"/>
    <w:rsid w:val="00D0650F"/>
    <w:rsid w:val="00D070B9"/>
    <w:rsid w:val="00D13F7B"/>
    <w:rsid w:val="00D14579"/>
    <w:rsid w:val="00D16BA1"/>
    <w:rsid w:val="00D17F8F"/>
    <w:rsid w:val="00D252D4"/>
    <w:rsid w:val="00D30AF8"/>
    <w:rsid w:val="00D34521"/>
    <w:rsid w:val="00D34E70"/>
    <w:rsid w:val="00D44E7D"/>
    <w:rsid w:val="00D452BB"/>
    <w:rsid w:val="00D5439D"/>
    <w:rsid w:val="00D61995"/>
    <w:rsid w:val="00D6574A"/>
    <w:rsid w:val="00D72D86"/>
    <w:rsid w:val="00D7425D"/>
    <w:rsid w:val="00D759AE"/>
    <w:rsid w:val="00D75EA5"/>
    <w:rsid w:val="00D772D7"/>
    <w:rsid w:val="00D81922"/>
    <w:rsid w:val="00D82761"/>
    <w:rsid w:val="00D8760F"/>
    <w:rsid w:val="00D9196A"/>
    <w:rsid w:val="00D92B5A"/>
    <w:rsid w:val="00D9360B"/>
    <w:rsid w:val="00D9559B"/>
    <w:rsid w:val="00D96940"/>
    <w:rsid w:val="00D97E51"/>
    <w:rsid w:val="00DA1C02"/>
    <w:rsid w:val="00DA24C2"/>
    <w:rsid w:val="00DA24C4"/>
    <w:rsid w:val="00DA4223"/>
    <w:rsid w:val="00DA54AA"/>
    <w:rsid w:val="00DA60D6"/>
    <w:rsid w:val="00DB0728"/>
    <w:rsid w:val="00DB0A9B"/>
    <w:rsid w:val="00DB119A"/>
    <w:rsid w:val="00DB1794"/>
    <w:rsid w:val="00DB28CB"/>
    <w:rsid w:val="00DB6F47"/>
    <w:rsid w:val="00DB747F"/>
    <w:rsid w:val="00DC0DB3"/>
    <w:rsid w:val="00DC24A8"/>
    <w:rsid w:val="00DC4942"/>
    <w:rsid w:val="00DC6CF4"/>
    <w:rsid w:val="00DC6DF2"/>
    <w:rsid w:val="00DD2C4C"/>
    <w:rsid w:val="00DD5173"/>
    <w:rsid w:val="00DD7958"/>
    <w:rsid w:val="00DE20A2"/>
    <w:rsid w:val="00DE24A7"/>
    <w:rsid w:val="00DE51F6"/>
    <w:rsid w:val="00DE6BAF"/>
    <w:rsid w:val="00DE7A38"/>
    <w:rsid w:val="00E00876"/>
    <w:rsid w:val="00E0148A"/>
    <w:rsid w:val="00E02901"/>
    <w:rsid w:val="00E02BCF"/>
    <w:rsid w:val="00E03160"/>
    <w:rsid w:val="00E04850"/>
    <w:rsid w:val="00E04E30"/>
    <w:rsid w:val="00E05E5C"/>
    <w:rsid w:val="00E078BF"/>
    <w:rsid w:val="00E11AFB"/>
    <w:rsid w:val="00E1610A"/>
    <w:rsid w:val="00E17DE8"/>
    <w:rsid w:val="00E21458"/>
    <w:rsid w:val="00E254CF"/>
    <w:rsid w:val="00E259B6"/>
    <w:rsid w:val="00E271FA"/>
    <w:rsid w:val="00E30A56"/>
    <w:rsid w:val="00E3203E"/>
    <w:rsid w:val="00E339F7"/>
    <w:rsid w:val="00E408D1"/>
    <w:rsid w:val="00E40CDD"/>
    <w:rsid w:val="00E41B4F"/>
    <w:rsid w:val="00E4212E"/>
    <w:rsid w:val="00E43ECD"/>
    <w:rsid w:val="00E44414"/>
    <w:rsid w:val="00E54174"/>
    <w:rsid w:val="00E54654"/>
    <w:rsid w:val="00E54870"/>
    <w:rsid w:val="00E62843"/>
    <w:rsid w:val="00E63394"/>
    <w:rsid w:val="00E64993"/>
    <w:rsid w:val="00E65C50"/>
    <w:rsid w:val="00E67387"/>
    <w:rsid w:val="00E70F7A"/>
    <w:rsid w:val="00E75227"/>
    <w:rsid w:val="00E77787"/>
    <w:rsid w:val="00E80CC7"/>
    <w:rsid w:val="00E839DB"/>
    <w:rsid w:val="00E84E71"/>
    <w:rsid w:val="00E8541D"/>
    <w:rsid w:val="00E85D0F"/>
    <w:rsid w:val="00E86485"/>
    <w:rsid w:val="00E90169"/>
    <w:rsid w:val="00E91890"/>
    <w:rsid w:val="00E96089"/>
    <w:rsid w:val="00E9747C"/>
    <w:rsid w:val="00EA0FF5"/>
    <w:rsid w:val="00EA23C5"/>
    <w:rsid w:val="00EA3169"/>
    <w:rsid w:val="00EA4AAC"/>
    <w:rsid w:val="00EB009B"/>
    <w:rsid w:val="00EB5DEE"/>
    <w:rsid w:val="00EC15B4"/>
    <w:rsid w:val="00EC257C"/>
    <w:rsid w:val="00EC5301"/>
    <w:rsid w:val="00EC5F79"/>
    <w:rsid w:val="00ED0DFB"/>
    <w:rsid w:val="00ED0F0D"/>
    <w:rsid w:val="00ED165E"/>
    <w:rsid w:val="00ED1CF1"/>
    <w:rsid w:val="00ED2E8D"/>
    <w:rsid w:val="00ED4FE2"/>
    <w:rsid w:val="00ED74EA"/>
    <w:rsid w:val="00ED763B"/>
    <w:rsid w:val="00EE0B6A"/>
    <w:rsid w:val="00EE27E0"/>
    <w:rsid w:val="00EE3EA7"/>
    <w:rsid w:val="00EE3F8D"/>
    <w:rsid w:val="00EE67BD"/>
    <w:rsid w:val="00EF0AB2"/>
    <w:rsid w:val="00EF358D"/>
    <w:rsid w:val="00EF466C"/>
    <w:rsid w:val="00EF53BD"/>
    <w:rsid w:val="00EF5DD6"/>
    <w:rsid w:val="00EF6E3E"/>
    <w:rsid w:val="00F00C39"/>
    <w:rsid w:val="00F02157"/>
    <w:rsid w:val="00F0368D"/>
    <w:rsid w:val="00F07C22"/>
    <w:rsid w:val="00F1395D"/>
    <w:rsid w:val="00F141B4"/>
    <w:rsid w:val="00F15E2E"/>
    <w:rsid w:val="00F21D90"/>
    <w:rsid w:val="00F26272"/>
    <w:rsid w:val="00F35FCA"/>
    <w:rsid w:val="00F378C0"/>
    <w:rsid w:val="00F41739"/>
    <w:rsid w:val="00F4607A"/>
    <w:rsid w:val="00F5035A"/>
    <w:rsid w:val="00F506BD"/>
    <w:rsid w:val="00F52EC6"/>
    <w:rsid w:val="00F54B1F"/>
    <w:rsid w:val="00F54F0B"/>
    <w:rsid w:val="00F55A8F"/>
    <w:rsid w:val="00F55D29"/>
    <w:rsid w:val="00F5638A"/>
    <w:rsid w:val="00F566B7"/>
    <w:rsid w:val="00F61534"/>
    <w:rsid w:val="00F6156A"/>
    <w:rsid w:val="00F635DC"/>
    <w:rsid w:val="00F63721"/>
    <w:rsid w:val="00F65359"/>
    <w:rsid w:val="00F67A22"/>
    <w:rsid w:val="00F72936"/>
    <w:rsid w:val="00F7352F"/>
    <w:rsid w:val="00F740FB"/>
    <w:rsid w:val="00F81BD8"/>
    <w:rsid w:val="00F84698"/>
    <w:rsid w:val="00F862AF"/>
    <w:rsid w:val="00F86F0C"/>
    <w:rsid w:val="00F87BF2"/>
    <w:rsid w:val="00F87C87"/>
    <w:rsid w:val="00F9166E"/>
    <w:rsid w:val="00F91D3F"/>
    <w:rsid w:val="00FA2490"/>
    <w:rsid w:val="00FA36A3"/>
    <w:rsid w:val="00FA3D5D"/>
    <w:rsid w:val="00FA4B86"/>
    <w:rsid w:val="00FA75FE"/>
    <w:rsid w:val="00FB1866"/>
    <w:rsid w:val="00FB3813"/>
    <w:rsid w:val="00FB3F68"/>
    <w:rsid w:val="00FC20AA"/>
    <w:rsid w:val="00FC5834"/>
    <w:rsid w:val="00FD0AF1"/>
    <w:rsid w:val="00FD4AF5"/>
    <w:rsid w:val="00FE20A0"/>
    <w:rsid w:val="00FE3CAA"/>
    <w:rsid w:val="00FE4389"/>
    <w:rsid w:val="00FE6A8E"/>
    <w:rsid w:val="00FF17DC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4E0C9E"/>
  <w15:docId w15:val="{3CF9914D-73A4-4F54-9C52-3298A71F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52A"/>
    <w:rPr>
      <w:rFonts w:ascii="Arial" w:hAnsi="Arial"/>
      <w:szCs w:val="24"/>
    </w:rPr>
  </w:style>
  <w:style w:type="paragraph" w:styleId="Heading1">
    <w:name w:val="heading 1"/>
    <w:basedOn w:val="Normal"/>
    <w:qFormat/>
    <w:rsid w:val="00A5252A"/>
    <w:pPr>
      <w:spacing w:before="100" w:beforeAutospacing="1" w:after="100" w:afterAutospacing="1"/>
      <w:jc w:val="center"/>
      <w:outlineLvl w:val="0"/>
    </w:pPr>
    <w:rPr>
      <w:rFonts w:eastAsia="Arial Unicode MS" w:cs="Helvetica"/>
      <w:b/>
      <w:bCs/>
      <w:color w:val="ED771A"/>
      <w:kern w:val="36"/>
      <w:szCs w:val="32"/>
    </w:rPr>
  </w:style>
  <w:style w:type="paragraph" w:styleId="Heading2">
    <w:name w:val="heading 2"/>
    <w:basedOn w:val="Normal"/>
    <w:next w:val="Normal"/>
    <w:autoRedefine/>
    <w:qFormat/>
    <w:rsid w:val="00A674E9"/>
    <w:pPr>
      <w:keepNext/>
      <w:spacing w:line="360" w:lineRule="auto"/>
      <w:outlineLvl w:val="1"/>
    </w:pPr>
    <w:rPr>
      <w:rFonts w:cs="Arial"/>
      <w:bCs/>
      <w:szCs w:val="28"/>
    </w:rPr>
  </w:style>
  <w:style w:type="paragraph" w:styleId="Heading4">
    <w:name w:val="heading 4"/>
    <w:basedOn w:val="Normal"/>
    <w:next w:val="Normal"/>
    <w:qFormat/>
    <w:rsid w:val="001F61E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1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F61E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F61E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F61E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F61E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NotItalic">
    <w:name w:val="Style Heading 2 + Not Italic"/>
    <w:basedOn w:val="Heading2"/>
    <w:rsid w:val="00B8418A"/>
    <w:pPr>
      <w:overflowPunct w:val="0"/>
      <w:autoSpaceDE w:val="0"/>
      <w:autoSpaceDN w:val="0"/>
      <w:adjustRightInd w:val="0"/>
      <w:textAlignment w:val="baseline"/>
    </w:pPr>
    <w:rPr>
      <w:rFonts w:cs="Times New Roman"/>
      <w:i/>
      <w:iCs/>
      <w:sz w:val="24"/>
      <w:szCs w:val="20"/>
    </w:rPr>
  </w:style>
  <w:style w:type="paragraph" w:customStyle="1" w:styleId="Heading2withbar">
    <w:name w:val="Heading 2 with bar"/>
    <w:basedOn w:val="Heading2"/>
    <w:autoRedefine/>
    <w:rsid w:val="00B8418A"/>
    <w:pPr>
      <w:pBdr>
        <w:top w:val="single" w:sz="4" w:space="1" w:color="auto"/>
      </w:pBdr>
      <w:overflowPunct w:val="0"/>
      <w:autoSpaceDE w:val="0"/>
      <w:autoSpaceDN w:val="0"/>
      <w:adjustRightInd w:val="0"/>
      <w:textAlignment w:val="baseline"/>
    </w:pPr>
    <w:rPr>
      <w:rFonts w:ascii="GE Inspira" w:hAnsi="GE Inspira" w:cs="Times New Roman"/>
      <w:bCs w:val="0"/>
      <w:i/>
      <w:iCs/>
      <w:sz w:val="24"/>
      <w:szCs w:val="20"/>
    </w:rPr>
  </w:style>
  <w:style w:type="table" w:styleId="TableGrid">
    <w:name w:val="Table Grid"/>
    <w:basedOn w:val="TableNormal"/>
    <w:rsid w:val="00A52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5252A"/>
    <w:pPr>
      <w:tabs>
        <w:tab w:val="center" w:pos="4320"/>
        <w:tab w:val="right" w:pos="8640"/>
      </w:tabs>
    </w:pPr>
    <w:rPr>
      <w:b/>
      <w:i/>
    </w:rPr>
  </w:style>
  <w:style w:type="paragraph" w:styleId="Footer">
    <w:name w:val="footer"/>
    <w:basedOn w:val="Normal"/>
    <w:link w:val="FooterChar"/>
    <w:rsid w:val="00A5252A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rsid w:val="00A5252A"/>
  </w:style>
  <w:style w:type="character" w:styleId="Hyperlink">
    <w:name w:val="Hyperlink"/>
    <w:uiPriority w:val="99"/>
    <w:rsid w:val="00B447F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2E66B1"/>
    <w:pPr>
      <w:tabs>
        <w:tab w:val="left" w:pos="1260"/>
        <w:tab w:val="right" w:leader="dot" w:pos="8630"/>
      </w:tabs>
      <w:spacing w:line="360" w:lineRule="auto"/>
      <w:ind w:left="720"/>
    </w:pPr>
    <w:rPr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rsid w:val="004505FB"/>
    <w:pPr>
      <w:tabs>
        <w:tab w:val="right" w:leader="dot" w:pos="8630"/>
      </w:tabs>
      <w:spacing w:line="360" w:lineRule="auto"/>
      <w:jc w:val="both"/>
    </w:pPr>
    <w:rPr>
      <w:rFonts w:asciiTheme="minorHAnsi" w:hAnsiTheme="minorHAnsi" w:cstheme="minorHAnsi"/>
      <w:b/>
      <w:noProof/>
      <w:szCs w:val="20"/>
    </w:rPr>
  </w:style>
  <w:style w:type="paragraph" w:styleId="Caption">
    <w:name w:val="caption"/>
    <w:basedOn w:val="Normal"/>
    <w:next w:val="Normal"/>
    <w:qFormat/>
    <w:rsid w:val="00923A56"/>
    <w:rPr>
      <w:b/>
      <w:bCs/>
      <w:szCs w:val="20"/>
    </w:rPr>
  </w:style>
  <w:style w:type="paragraph" w:styleId="BalloonText">
    <w:name w:val="Balloon Text"/>
    <w:basedOn w:val="Normal"/>
    <w:semiHidden/>
    <w:rsid w:val="00A5252A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8A3250"/>
    <w:pPr>
      <w:ind w:left="360"/>
      <w:jc w:val="center"/>
    </w:pPr>
    <w:rPr>
      <w:rFonts w:ascii="Trebuchet MS" w:hAnsi="Trebuchet MS" w:cs="Arial"/>
      <w:szCs w:val="20"/>
    </w:rPr>
  </w:style>
  <w:style w:type="paragraph" w:customStyle="1" w:styleId="Figure">
    <w:name w:val="Figure"/>
    <w:basedOn w:val="Normal"/>
    <w:rsid w:val="00D61995"/>
    <w:pPr>
      <w:ind w:left="360"/>
      <w:jc w:val="center"/>
    </w:pPr>
    <w:rPr>
      <w:rFonts w:ascii="Trebuchet MS" w:hAnsi="Trebuchet MS" w:cs="Arial"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004F15"/>
    <w:pPr>
      <w:tabs>
        <w:tab w:val="right" w:leader="dot" w:pos="8630"/>
      </w:tabs>
    </w:pPr>
    <w:rPr>
      <w:noProof/>
    </w:rPr>
  </w:style>
  <w:style w:type="paragraph" w:customStyle="1" w:styleId="Heading2PageBreak">
    <w:name w:val="Heading 2  + Page Break"/>
    <w:basedOn w:val="Heading2"/>
    <w:rsid w:val="0069057D"/>
    <w:pPr>
      <w:pageBreakBefore/>
    </w:pPr>
  </w:style>
  <w:style w:type="paragraph" w:customStyle="1" w:styleId="Para-Heading2">
    <w:name w:val="Para - Heading 2"/>
    <w:basedOn w:val="Normal"/>
    <w:rsid w:val="002E33F5"/>
    <w:pPr>
      <w:spacing w:before="120" w:after="120"/>
      <w:ind w:left="720"/>
    </w:pPr>
    <w:rPr>
      <w:rFonts w:ascii="Trebuchet MS" w:hAnsi="Trebuchet MS"/>
      <w:szCs w:val="20"/>
    </w:rPr>
  </w:style>
  <w:style w:type="paragraph" w:customStyle="1" w:styleId="Para-Heading2Bold">
    <w:name w:val="Para - Heading2 (Bold)"/>
    <w:basedOn w:val="Para-Heading2"/>
    <w:rsid w:val="00302304"/>
    <w:rPr>
      <w:b/>
    </w:rPr>
  </w:style>
  <w:style w:type="paragraph" w:customStyle="1" w:styleId="Para-Heading2Bulleted">
    <w:name w:val="Para - Heading 2 (Bulleted)"/>
    <w:basedOn w:val="Normal"/>
    <w:rsid w:val="006873CB"/>
    <w:pPr>
      <w:numPr>
        <w:numId w:val="2"/>
      </w:numPr>
      <w:jc w:val="both"/>
    </w:pPr>
    <w:rPr>
      <w:rFonts w:ascii="Trebuchet MS" w:hAnsi="Trebuchet MS"/>
      <w:szCs w:val="20"/>
    </w:rPr>
  </w:style>
  <w:style w:type="paragraph" w:styleId="Index1">
    <w:name w:val="index 1"/>
    <w:basedOn w:val="Normal"/>
    <w:next w:val="Normal"/>
    <w:autoRedefine/>
    <w:semiHidden/>
    <w:rsid w:val="00A80C8D"/>
    <w:pPr>
      <w:ind w:left="240" w:hanging="240"/>
    </w:pPr>
  </w:style>
  <w:style w:type="paragraph" w:customStyle="1" w:styleId="Hints-Alternatives-StretchedAssignemnts">
    <w:name w:val="Hints - Alternatives - Stretched Assignemnts"/>
    <w:basedOn w:val="Para-Heading2"/>
    <w:rsid w:val="00137E5F"/>
    <w:pPr>
      <w:spacing w:line="360" w:lineRule="auto"/>
    </w:pPr>
    <w:rPr>
      <w:color w:val="808080"/>
    </w:rPr>
  </w:style>
  <w:style w:type="paragraph" w:customStyle="1" w:styleId="Hints">
    <w:name w:val="Hints"/>
    <w:basedOn w:val="Normal"/>
    <w:rsid w:val="00137E5F"/>
    <w:pPr>
      <w:spacing w:line="360" w:lineRule="auto"/>
      <w:ind w:left="720"/>
    </w:pPr>
    <w:rPr>
      <w:rFonts w:ascii="Trebuchet MS" w:hAnsi="Trebuchet MS"/>
      <w:color w:val="808080"/>
      <w:szCs w:val="20"/>
    </w:rPr>
  </w:style>
  <w:style w:type="paragraph" w:customStyle="1" w:styleId="MainTitle">
    <w:name w:val="Main Title"/>
    <w:basedOn w:val="Heading1"/>
    <w:autoRedefine/>
    <w:rsid w:val="005F7CE4"/>
    <w:pPr>
      <w:jc w:val="left"/>
    </w:pPr>
    <w:rPr>
      <w:b w:val="0"/>
      <w:bCs w:val="0"/>
      <w:color w:val="000000" w:themeColor="text1"/>
      <w:szCs w:val="20"/>
    </w:rPr>
  </w:style>
  <w:style w:type="paragraph" w:customStyle="1" w:styleId="MainTitle-Numbered">
    <w:name w:val="Main Title - Numbered"/>
    <w:basedOn w:val="MainTitle"/>
    <w:autoRedefine/>
    <w:rsid w:val="00953DB2"/>
    <w:pPr>
      <w:numPr>
        <w:numId w:val="3"/>
      </w:numPr>
      <w:tabs>
        <w:tab w:val="clear" w:pos="1440"/>
        <w:tab w:val="num" w:pos="1620"/>
      </w:tabs>
      <w:ind w:left="1080" w:hanging="450"/>
    </w:pPr>
    <w:rPr>
      <w:b/>
      <w:color w:val="E36C0A" w:themeColor="accent6" w:themeShade="BF"/>
      <w:sz w:val="24"/>
      <w:szCs w:val="24"/>
    </w:rPr>
  </w:style>
  <w:style w:type="character" w:customStyle="1" w:styleId="Code">
    <w:name w:val="Code"/>
    <w:rsid w:val="0028387F"/>
    <w:rPr>
      <w:rFonts w:ascii="Courier New" w:hAnsi="Courier New"/>
      <w:sz w:val="20"/>
    </w:rPr>
  </w:style>
  <w:style w:type="paragraph" w:customStyle="1" w:styleId="StyleTrebuchetMS10ptBoldCenteredBefore6pt">
    <w:name w:val="Style Trebuchet MS 10 pt Bold Centered Before:  6 pt"/>
    <w:basedOn w:val="Normal"/>
    <w:rsid w:val="0068233C"/>
    <w:pPr>
      <w:spacing w:before="120"/>
      <w:jc w:val="center"/>
    </w:pPr>
    <w:rPr>
      <w:b/>
      <w:bCs/>
      <w:szCs w:val="20"/>
    </w:rPr>
  </w:style>
  <w:style w:type="paragraph" w:customStyle="1" w:styleId="StylePara-Heading2Justified">
    <w:name w:val="Style Para - Heading 2 + Justified"/>
    <w:basedOn w:val="Para-Heading2"/>
    <w:rsid w:val="009D6E8C"/>
    <w:pPr>
      <w:jc w:val="both"/>
    </w:pPr>
    <w:rPr>
      <w:rFonts w:ascii="Arial" w:hAnsi="Arial"/>
    </w:rPr>
  </w:style>
  <w:style w:type="character" w:customStyle="1" w:styleId="FooterChar">
    <w:name w:val="Footer Char"/>
    <w:link w:val="Footer"/>
    <w:rsid w:val="00AF0678"/>
    <w:rPr>
      <w:rFonts w:ascii="Arial" w:hAnsi="Arial"/>
      <w:szCs w:val="24"/>
    </w:rPr>
  </w:style>
  <w:style w:type="paragraph" w:styleId="BodyText">
    <w:name w:val="Body Text"/>
    <w:basedOn w:val="Normal"/>
    <w:link w:val="BodyTextChar"/>
    <w:rsid w:val="00A5252A"/>
    <w:rPr>
      <w:szCs w:val="20"/>
    </w:rPr>
  </w:style>
  <w:style w:type="character" w:customStyle="1" w:styleId="BodyTextChar">
    <w:name w:val="Body Text Char"/>
    <w:link w:val="BodyText"/>
    <w:rsid w:val="001F1953"/>
    <w:rPr>
      <w:rFonts w:ascii="Arial" w:hAnsi="Arial"/>
    </w:rPr>
  </w:style>
  <w:style w:type="numbering" w:customStyle="1" w:styleId="StyleBulletedWingdingssymbol10ptBoldItalicUnderline">
    <w:name w:val="Style Bulleted Wingdings (symbol) 10 pt Bold Italic Underline..."/>
    <w:basedOn w:val="NoList"/>
    <w:rsid w:val="00A5252A"/>
    <w:pPr>
      <w:numPr>
        <w:numId w:val="5"/>
      </w:numPr>
    </w:pPr>
  </w:style>
  <w:style w:type="paragraph" w:customStyle="1" w:styleId="Unlistedmainbullet">
    <w:name w:val="Unlisted main bullet"/>
    <w:basedOn w:val="Normal"/>
    <w:qFormat/>
    <w:rsid w:val="00A5252A"/>
    <w:pPr>
      <w:numPr>
        <w:numId w:val="6"/>
      </w:numPr>
      <w:spacing w:line="360" w:lineRule="auto"/>
    </w:pPr>
    <w:rPr>
      <w:rFonts w:cs="Arial"/>
      <w:i/>
      <w:szCs w:val="20"/>
    </w:rPr>
  </w:style>
  <w:style w:type="paragraph" w:customStyle="1" w:styleId="Listedmainbullet">
    <w:name w:val="Listed main bullet"/>
    <w:basedOn w:val="Normal"/>
    <w:rsid w:val="00A5252A"/>
    <w:pPr>
      <w:numPr>
        <w:numId w:val="4"/>
      </w:numPr>
    </w:pPr>
    <w:rPr>
      <w:rFonts w:cs="Arial"/>
      <w:szCs w:val="20"/>
    </w:rPr>
  </w:style>
  <w:style w:type="paragraph" w:customStyle="1" w:styleId="Listedsub-bullets">
    <w:name w:val="Listed sub-bullets"/>
    <w:basedOn w:val="Normal"/>
    <w:rsid w:val="00A5252A"/>
    <w:pPr>
      <w:numPr>
        <w:numId w:val="7"/>
      </w:numPr>
      <w:spacing w:line="360" w:lineRule="auto"/>
    </w:pPr>
    <w:rPr>
      <w:iCs/>
      <w:szCs w:val="20"/>
    </w:rPr>
  </w:style>
  <w:style w:type="paragraph" w:customStyle="1" w:styleId="NormalCentre">
    <w:name w:val="Normal Centre"/>
    <w:basedOn w:val="Normal"/>
    <w:rsid w:val="00A5252A"/>
    <w:pPr>
      <w:jc w:val="center"/>
    </w:pPr>
    <w:rPr>
      <w:szCs w:val="20"/>
    </w:rPr>
  </w:style>
  <w:style w:type="character" w:customStyle="1" w:styleId="NormalBoldUnderline">
    <w:name w:val="Normal Bold Underline"/>
    <w:rsid w:val="00A5252A"/>
    <w:rPr>
      <w:rFonts w:ascii="Arial" w:hAnsi="Arial"/>
      <w:b/>
      <w:bCs/>
      <w:sz w:val="20"/>
      <w:u w:val="single"/>
    </w:rPr>
  </w:style>
  <w:style w:type="paragraph" w:customStyle="1" w:styleId="UnlistedmainbulletBold">
    <w:name w:val="Unlisted main bullet + Bold"/>
    <w:basedOn w:val="Unlistedmainbullet"/>
    <w:rsid w:val="00A5252A"/>
    <w:rPr>
      <w:b/>
      <w:bCs/>
      <w:i w:val="0"/>
      <w:iCs/>
    </w:rPr>
  </w:style>
  <w:style w:type="character" w:customStyle="1" w:styleId="NormalBold">
    <w:name w:val="Normal Bold"/>
    <w:rsid w:val="00A5252A"/>
    <w:rPr>
      <w:rFonts w:ascii="Arial" w:hAnsi="Arial"/>
      <w:b/>
      <w:bCs/>
      <w:sz w:val="20"/>
    </w:rPr>
  </w:style>
  <w:style w:type="paragraph" w:customStyle="1" w:styleId="NormalLinespacingDoubleBoxSinglesolidlineAuto">
    <w:name w:val="Normal Line spacing:  Double Box: (Single solid line Auto..."/>
    <w:basedOn w:val="Normal"/>
    <w:rsid w:val="00A5252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480" w:lineRule="auto"/>
    </w:pPr>
    <w:rPr>
      <w:szCs w:val="20"/>
    </w:rPr>
  </w:style>
  <w:style w:type="character" w:customStyle="1" w:styleId="Tabletext">
    <w:name w:val="Table text"/>
    <w:rsid w:val="00A5252A"/>
    <w:rPr>
      <w:rFonts w:ascii="Arial" w:hAnsi="Arial"/>
      <w:sz w:val="20"/>
    </w:rPr>
  </w:style>
  <w:style w:type="character" w:customStyle="1" w:styleId="TableHeader">
    <w:name w:val="Table Header"/>
    <w:rsid w:val="00A5252A"/>
    <w:rPr>
      <w:rFonts w:ascii="Arial" w:hAnsi="Arial"/>
      <w:b/>
      <w:bCs/>
      <w:sz w:val="20"/>
    </w:rPr>
  </w:style>
  <w:style w:type="paragraph" w:customStyle="1" w:styleId="TableHeader0">
    <w:name w:val="Table_Header"/>
    <w:basedOn w:val="Normal"/>
    <w:rsid w:val="001F1953"/>
    <w:pPr>
      <w:shd w:val="pct20" w:color="auto" w:fill="FFFFFF"/>
      <w:autoSpaceDE w:val="0"/>
      <w:autoSpaceDN w:val="0"/>
    </w:pPr>
    <w:rPr>
      <w:rFonts w:cs="Arial"/>
      <w:sz w:val="16"/>
      <w:szCs w:val="20"/>
    </w:rPr>
  </w:style>
  <w:style w:type="paragraph" w:customStyle="1" w:styleId="StyleCandaraRight118Before6ptAfter6pt">
    <w:name w:val="Style Candara Right:  1.18&quot; Before:  6 pt After:  6 pt"/>
    <w:basedOn w:val="Normal"/>
    <w:rsid w:val="001F1953"/>
    <w:pPr>
      <w:spacing w:before="120" w:after="120"/>
      <w:ind w:right="1700"/>
    </w:pPr>
    <w:rPr>
      <w:rFonts w:ascii="Candara" w:hAnsi="Candara"/>
      <w:szCs w:val="20"/>
    </w:rPr>
  </w:style>
  <w:style w:type="character" w:customStyle="1" w:styleId="StyleNormalBold">
    <w:name w:val="Style Normal Bold"/>
    <w:rsid w:val="002A7A4F"/>
    <w:rPr>
      <w:rFonts w:ascii="Arial" w:hAnsi="Arial"/>
      <w:b/>
      <w:bCs/>
      <w:sz w:val="20"/>
    </w:rPr>
  </w:style>
  <w:style w:type="paragraph" w:customStyle="1" w:styleId="StylePara-unlistedbullets">
    <w:name w:val="Style Para - unlisted bullets"/>
    <w:basedOn w:val="Para-Heading2Bulleted"/>
    <w:rsid w:val="002A7A4F"/>
    <w:pPr>
      <w:spacing w:before="120" w:after="120"/>
    </w:pPr>
    <w:rPr>
      <w:rFonts w:ascii="Arial" w:hAnsi="Arial"/>
    </w:rPr>
  </w:style>
  <w:style w:type="paragraph" w:customStyle="1" w:styleId="StylePara">
    <w:name w:val="Style Para"/>
    <w:basedOn w:val="Para-Heading2"/>
    <w:rsid w:val="00337986"/>
    <w:rPr>
      <w:rFonts w:ascii="Arial" w:hAnsi="Arial"/>
    </w:rPr>
  </w:style>
  <w:style w:type="paragraph" w:customStyle="1" w:styleId="StyleCaptionArialCentered">
    <w:name w:val="Style Caption + Arial Centered"/>
    <w:basedOn w:val="Caption"/>
    <w:rsid w:val="00337986"/>
    <w:pPr>
      <w:jc w:val="center"/>
    </w:pPr>
  </w:style>
  <w:style w:type="character" w:customStyle="1" w:styleId="StyleArialItalic">
    <w:name w:val="Style Arial Italic"/>
    <w:rsid w:val="00337986"/>
    <w:rPr>
      <w:rFonts w:ascii="Arial" w:hAnsi="Arial"/>
      <w:i/>
      <w:iCs/>
    </w:rPr>
  </w:style>
  <w:style w:type="paragraph" w:customStyle="1" w:styleId="StyleCaptionArial">
    <w:name w:val="Style Caption + Arial"/>
    <w:basedOn w:val="Caption"/>
    <w:rsid w:val="00213687"/>
  </w:style>
  <w:style w:type="character" w:customStyle="1" w:styleId="StyleCodeArial">
    <w:name w:val="Style Code + Arial"/>
    <w:rsid w:val="00213687"/>
    <w:rPr>
      <w:rFonts w:ascii="Arial" w:hAnsi="Arial"/>
      <w:sz w:val="20"/>
    </w:rPr>
  </w:style>
  <w:style w:type="paragraph" w:customStyle="1" w:styleId="StyleCaptionArialNotBoldCentered">
    <w:name w:val="Style Caption + Arial Not Bold Centered"/>
    <w:basedOn w:val="Caption"/>
    <w:rsid w:val="00213687"/>
    <w:pPr>
      <w:jc w:val="center"/>
    </w:pPr>
    <w:rPr>
      <w:b w:val="0"/>
      <w:bCs w:val="0"/>
    </w:rPr>
  </w:style>
  <w:style w:type="paragraph" w:customStyle="1" w:styleId="StyleArialUnderlineLeft05Linespacing15lines">
    <w:name w:val="Style Arial Underline Left:  0.5&quot; Line spacing:  1.5 lines"/>
    <w:basedOn w:val="Normal"/>
    <w:rsid w:val="00213687"/>
    <w:pPr>
      <w:spacing w:line="360" w:lineRule="auto"/>
      <w:ind w:left="720"/>
    </w:pPr>
    <w:rPr>
      <w:szCs w:val="20"/>
      <w:u w:val="single"/>
    </w:rPr>
  </w:style>
  <w:style w:type="paragraph" w:customStyle="1" w:styleId="DocTitle">
    <w:name w:val="Doc Title"/>
    <w:qFormat/>
    <w:rsid w:val="00A2727F"/>
    <w:pPr>
      <w:jc w:val="center"/>
    </w:pPr>
    <w:rPr>
      <w:rFonts w:ascii="Arial" w:eastAsia="Arial Unicode MS" w:hAnsi="Arial" w:cs="Helvetica"/>
      <w:b/>
      <w:color w:val="ED771A"/>
      <w:kern w:val="36"/>
      <w:sz w:val="36"/>
      <w:szCs w:val="28"/>
    </w:rPr>
  </w:style>
  <w:style w:type="paragraph" w:customStyle="1" w:styleId="StyleArialLeft05Linespacing15lines">
    <w:name w:val="Style Arial Left:  0.5&quot; Line spacing:  1.5 lines"/>
    <w:basedOn w:val="Normal"/>
    <w:rsid w:val="00A2727F"/>
    <w:pPr>
      <w:spacing w:line="360" w:lineRule="auto"/>
      <w:ind w:left="720"/>
    </w:pPr>
    <w:rPr>
      <w:szCs w:val="20"/>
    </w:rPr>
  </w:style>
  <w:style w:type="character" w:customStyle="1" w:styleId="StyleArial20ptBold">
    <w:name w:val="Style Arial 20 pt Bold"/>
    <w:rsid w:val="00A2727F"/>
    <w:rPr>
      <w:rFonts w:ascii="Arial" w:hAnsi="Arial"/>
      <w:b/>
      <w:bCs/>
      <w:sz w:val="40"/>
    </w:rPr>
  </w:style>
  <w:style w:type="character" w:customStyle="1" w:styleId="StyleArialBold">
    <w:name w:val="Style Arial Bold"/>
    <w:rsid w:val="00A2727F"/>
    <w:rPr>
      <w:rFonts w:ascii="Arial" w:hAnsi="Arial"/>
      <w:b/>
      <w:bCs/>
    </w:rPr>
  </w:style>
  <w:style w:type="paragraph" w:styleId="TOC9">
    <w:name w:val="toc 9"/>
    <w:basedOn w:val="Normal"/>
    <w:next w:val="Normal"/>
    <w:autoRedefine/>
    <w:rsid w:val="00F72936"/>
    <w:pPr>
      <w:ind w:left="1600"/>
    </w:pPr>
  </w:style>
  <w:style w:type="paragraph" w:styleId="ListParagraph">
    <w:name w:val="List Paragraph"/>
    <w:basedOn w:val="Normal"/>
    <w:link w:val="ListParagraphChar"/>
    <w:uiPriority w:val="34"/>
    <w:qFormat/>
    <w:rsid w:val="00212AE1"/>
    <w:pPr>
      <w:ind w:left="720"/>
      <w:contextualSpacing/>
    </w:pPr>
  </w:style>
  <w:style w:type="character" w:styleId="FollowedHyperlink">
    <w:name w:val="FollowedHyperlink"/>
    <w:basedOn w:val="DefaultParagraphFont"/>
    <w:rsid w:val="00B070C9"/>
    <w:rPr>
      <w:color w:val="800080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E7A38"/>
    <w:rPr>
      <w:rFonts w:ascii="Arial" w:hAnsi="Arial"/>
      <w:szCs w:val="24"/>
    </w:rPr>
  </w:style>
  <w:style w:type="paragraph" w:customStyle="1" w:styleId="PictureBorder">
    <w:name w:val="PictureBorder"/>
    <w:basedOn w:val="Normal"/>
    <w:autoRedefine/>
    <w:rsid w:val="00CD7ACD"/>
    <w:pPr>
      <w:tabs>
        <w:tab w:val="left" w:pos="388"/>
        <w:tab w:val="right" w:pos="9157"/>
      </w:tabs>
      <w:spacing w:line="360" w:lineRule="auto"/>
      <w:ind w:left="720"/>
      <w:jc w:val="both"/>
    </w:pPr>
    <w:rPr>
      <w:rFonts w:ascii="Trebuchet MS" w:hAnsi="Trebuchet MS"/>
      <w:b/>
      <w:sz w:val="21"/>
    </w:rPr>
  </w:style>
  <w:style w:type="character" w:customStyle="1" w:styleId="NormalBoldChar">
    <w:name w:val="Normal Bold Char"/>
    <w:rsid w:val="00CD7ACD"/>
    <w:rPr>
      <w:rFonts w:ascii="Arial" w:hAnsi="Arial"/>
      <w:b/>
      <w:szCs w:val="24"/>
    </w:rPr>
  </w:style>
  <w:style w:type="paragraph" w:styleId="BodyTextIndent">
    <w:name w:val="Body Text Indent"/>
    <w:basedOn w:val="Normal"/>
    <w:link w:val="BodyTextIndentChar"/>
    <w:rsid w:val="00C033A1"/>
    <w:pPr>
      <w:spacing w:after="120"/>
      <w:ind w:left="360"/>
    </w:pPr>
    <w:rPr>
      <w:rFonts w:ascii="Times New Roman" w:hAnsi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C033A1"/>
    <w:rPr>
      <w:sz w:val="24"/>
      <w:szCs w:val="24"/>
    </w:rPr>
  </w:style>
  <w:style w:type="paragraph" w:styleId="HTMLPreformatted">
    <w:name w:val="HTML Preformatted"/>
    <w:basedOn w:val="Normal"/>
    <w:link w:val="HTMLPreformattedChar"/>
    <w:unhideWhenUsed/>
    <w:rsid w:val="00C033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033A1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16\CoursewareRebranding\Edited\Courseware%20templates%20for%20word%20doc\Ref\CoursewareTempla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4F2559C04AE4488E94205E47398A2E" ma:contentTypeVersion="1" ma:contentTypeDescription="Create a new document." ma:contentTypeScope="" ma:versionID="bb2d9302acd88bfb40288f9de05848d0">
  <xsd:schema xmlns:xsd="http://www.w3.org/2001/XMLSchema" xmlns:xs="http://www.w3.org/2001/XMLSchema" xmlns:p="http://schemas.microsoft.com/office/2006/metadata/properties" xmlns:ns2="a85eb2a3-840f-4054-86f6-d41d0c1cba4b" xmlns:ns3="952a6df7-b138-4f89-9bc4-e7a874ea3254" targetNamespace="http://schemas.microsoft.com/office/2006/metadata/properties" ma:root="true" ma:fieldsID="2d7d6362be7cac7839ee051b71b7ca70" ns2:_="" ns3:_="">
    <xsd:import namespace="a85eb2a3-840f-4054-86f6-d41d0c1cba4b"/>
    <xsd:import namespace="952a6df7-b138-4f89-9bc4-e7a874ea3254"/>
    <xsd:element name="properties">
      <xsd:complexType>
        <xsd:sequence>
          <xsd:element name="documentManagement">
            <xsd:complexType>
              <xsd:all>
                <xsd:element ref="ns2:Material_x0020_Type"/>
                <xsd:element ref="ns3:Folder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eb2a3-840f-4054-86f6-d41d0c1cba4b" elementFormDefault="qualified">
    <xsd:import namespace="http://schemas.microsoft.com/office/2006/documentManagement/types"/>
    <xsd:import namespace="http://schemas.microsoft.com/office/infopath/2007/PartnerControls"/>
    <xsd:element name="Material_x0020_Type" ma:index="8" ma:displayName="Material Type" ma:default="Template" ma:format="Dropdown" ma:internalName="Material_x0020_Type">
      <xsd:simpleType>
        <xsd:restriction base="dms:Choice">
          <xsd:enumeration value="Procedure"/>
          <xsd:enumeration value="Guideline"/>
          <xsd:enumeration value="Form"/>
          <xsd:enumeration value="Format"/>
          <xsd:enumeration value="General"/>
          <xsd:enumeration value="Templat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a6df7-b138-4f89-9bc4-e7a874ea3254" elementFormDefault="qualified">
    <xsd:import namespace="http://schemas.microsoft.com/office/2006/documentManagement/types"/>
    <xsd:import namespace="http://schemas.microsoft.com/office/infopath/2007/PartnerControls"/>
    <xsd:element name="FolderName" ma:index="9" nillable="true" ma:displayName="FolderName" ma:internalName="FolderNam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Name xmlns="952a6df7-b138-4f89-9bc4-e7a874ea3254">Templates_2016</FolderName>
    <Material_x0020_Type xmlns="a85eb2a3-840f-4054-86f6-d41d0c1cba4b">Template</Material_x0020_Typ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D3681-46E6-41FA-A0E9-FACA6C718E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eb2a3-840f-4054-86f6-d41d0c1cba4b"/>
    <ds:schemaRef ds:uri="952a6df7-b138-4f89-9bc4-e7a874ea32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FE1460-653D-4DAF-B1DD-C8EE25172C92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3F05994F-F38A-4DCB-8C82-02390AFE07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0EDB2D-A63B-4FF0-86C0-A1F173B4409F}">
  <ds:schemaRefs>
    <ds:schemaRef ds:uri="http://schemas.microsoft.com/office/2006/metadata/properties"/>
    <ds:schemaRef ds:uri="http://schemas.microsoft.com/office/infopath/2007/PartnerControls"/>
    <ds:schemaRef ds:uri="952a6df7-b138-4f89-9bc4-e7a874ea3254"/>
    <ds:schemaRef ds:uri="a85eb2a3-840f-4054-86f6-d41d0c1cba4b"/>
  </ds:schemaRefs>
</ds:datastoreItem>
</file>

<file path=customXml/itemProps5.xml><?xml version="1.0" encoding="utf-8"?>
<ds:datastoreItem xmlns:ds="http://schemas.openxmlformats.org/officeDocument/2006/customXml" ds:itemID="{437F90E3-EC68-472B-8238-6A34C670C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CoursewareTemplates</Template>
  <TotalTime>13</TotalTime>
  <Pages>15</Pages>
  <Words>1262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 (TOC – Components)</vt:lpstr>
    </vt:vector>
  </TitlesOfParts>
  <Company>IGATECORP</Company>
  <LinksUpToDate>false</LinksUpToDate>
  <CharactersWithSpaces>8442</CharactersWithSpaces>
  <SharedDoc>false</SharedDoc>
  <HLinks>
    <vt:vector size="162" baseType="variant">
      <vt:variant>
        <vt:i4>2031676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_Toc448749425</vt:lpwstr>
      </vt:variant>
      <vt:variant>
        <vt:i4>2031676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_Toc448749423</vt:lpwstr>
      </vt:variant>
      <vt:variant>
        <vt:i4>2031676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_Toc448749422</vt:lpwstr>
      </vt:variant>
      <vt:variant>
        <vt:i4>2031676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_Toc448749421</vt:lpwstr>
      </vt:variant>
      <vt:variant>
        <vt:i4>2031676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_Toc448749420</vt:lpwstr>
      </vt:variant>
      <vt:variant>
        <vt:i4>1835068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_Toc448749419</vt:lpwstr>
      </vt:variant>
      <vt:variant>
        <vt:i4>1835068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_Toc448749418</vt:lpwstr>
      </vt:variant>
      <vt:variant>
        <vt:i4>4194419</vt:i4>
      </vt:variant>
      <vt:variant>
        <vt:i4>117</vt:i4>
      </vt:variant>
      <vt:variant>
        <vt:i4>0</vt:i4>
      </vt:variant>
      <vt:variant>
        <vt:i4>5</vt:i4>
      </vt:variant>
      <vt:variant>
        <vt:lpwstr>http://pace.patni.com/TechRS/download.asp?course=Internet_HTML</vt:lpwstr>
      </vt:variant>
      <vt:variant>
        <vt:lpwstr/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_Toc448749465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_Toc448749464</vt:lpwstr>
      </vt:variant>
      <vt:variant>
        <vt:i4>1769532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_Toc448749463</vt:lpwstr>
      </vt:variant>
      <vt:variant>
        <vt:i4>1769532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_Toc448749462</vt:lpwstr>
      </vt:variant>
      <vt:variant>
        <vt:i4>1769532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_Toc448749461</vt:lpwstr>
      </vt:variant>
      <vt:variant>
        <vt:i4>1769532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_Toc448749460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_Toc448749459</vt:lpwstr>
      </vt:variant>
      <vt:variant>
        <vt:i4>1572924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_Toc448749458</vt:lpwstr>
      </vt:variant>
      <vt:variant>
        <vt:i4>1572924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_Toc448749457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_Toc448749456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_Toc448749455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_Toc448749454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_Toc448749453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_Toc448749452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_Toc448749451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_Toc448749450</vt:lpwstr>
      </vt:variant>
      <vt:variant>
        <vt:i4>1638460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_Toc448749449</vt:lpwstr>
      </vt:variant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_Toc448749448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_Toc448749447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(TOC – Components)</dc:title>
  <dc:creator>diwanjum</dc:creator>
  <cp:lastModifiedBy>Vikash, Rahul</cp:lastModifiedBy>
  <cp:revision>6</cp:revision>
  <cp:lastPrinted>2008-09-20T07:53:00Z</cp:lastPrinted>
  <dcterms:created xsi:type="dcterms:W3CDTF">2018-05-16T19:32:00Z</dcterms:created>
  <dcterms:modified xsi:type="dcterms:W3CDTF">2018-10-30T06:10:00Z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0x010100A64F2559C04AE4488E94205E47398A2E</vt:lpwstr>
  </property>
</Properties>
</file>